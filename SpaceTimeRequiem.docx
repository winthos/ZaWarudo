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DC3D77" w14:textId="77777777" w:rsidR="00F34FD1" w:rsidRDefault="00F34FD1" w:rsidP="007C54F0">
      <w:pPr>
        <w:pStyle w:val="Heading2"/>
      </w:pPr>
    </w:p>
    <w:p w14:paraId="4E6A52A2" w14:textId="77777777" w:rsidR="000642B5" w:rsidRDefault="000642B5" w:rsidP="000642B5"/>
    <w:p w14:paraId="0A80CC51" w14:textId="77777777" w:rsidR="000642B5" w:rsidRDefault="000642B5" w:rsidP="000642B5"/>
    <w:p w14:paraId="0A2AE63E" w14:textId="77777777" w:rsidR="000642B5" w:rsidRDefault="000642B5" w:rsidP="000642B5"/>
    <w:p w14:paraId="2ACF8F73" w14:textId="77777777" w:rsidR="000642B5" w:rsidRDefault="000642B5" w:rsidP="000642B5"/>
    <w:p w14:paraId="71CC7FD7" w14:textId="77777777" w:rsidR="000642B5" w:rsidRDefault="000642B5" w:rsidP="000642B5"/>
    <w:p w14:paraId="4D516100" w14:textId="77777777" w:rsidR="000642B5" w:rsidRDefault="000642B5" w:rsidP="000642B5"/>
    <w:p w14:paraId="46032D9E" w14:textId="77777777" w:rsidR="000642B5" w:rsidRDefault="000642B5" w:rsidP="000642B5"/>
    <w:p w14:paraId="5FF0EE36" w14:textId="77777777" w:rsidR="000642B5" w:rsidRDefault="000642B5" w:rsidP="000642B5"/>
    <w:p w14:paraId="38EF73E5" w14:textId="553DEFB5" w:rsidR="000642B5" w:rsidRPr="000642B5" w:rsidRDefault="000642B5" w:rsidP="000642B5">
      <w:pPr>
        <w:rPr>
          <w:sz w:val="96"/>
          <w:szCs w:val="96"/>
        </w:rPr>
      </w:pPr>
      <w:r w:rsidRPr="000642B5">
        <w:rPr>
          <w:b/>
          <w:sz w:val="96"/>
          <w:szCs w:val="96"/>
        </w:rPr>
        <w:t>Space/Time</w:t>
      </w:r>
    </w:p>
    <w:p w14:paraId="2C66B086" w14:textId="77777777" w:rsidR="00F34FD1" w:rsidRDefault="00F34FD1" w:rsidP="007C54F0">
      <w:pPr>
        <w:pStyle w:val="Heading2"/>
      </w:pPr>
    </w:p>
    <w:p w14:paraId="750FA09E" w14:textId="2375FE53" w:rsidR="002853A0" w:rsidRDefault="007C54F0" w:rsidP="002853A0">
      <w:pPr>
        <w:pStyle w:val="Heading2"/>
      </w:pPr>
      <w:r>
        <w:t>Summary</w:t>
      </w:r>
    </w:p>
    <w:p w14:paraId="07FFA426" w14:textId="2F2BA40B" w:rsidR="00C05180" w:rsidRDefault="002853A0" w:rsidP="00C05180">
      <w:r>
        <w:t>A 3D, multidirectional</w:t>
      </w:r>
      <w:r w:rsidR="00857840">
        <w:t>,</w:t>
      </w:r>
      <w:r>
        <w:t xml:space="preserve"> time stopping infinite runner.</w:t>
      </w:r>
    </w:p>
    <w:p w14:paraId="0914CD6A" w14:textId="77777777" w:rsidR="00C05180" w:rsidRDefault="00C05180" w:rsidP="00C05180"/>
    <w:p w14:paraId="7E1904A4" w14:textId="77777777" w:rsidR="00C05180" w:rsidRDefault="00C05180" w:rsidP="00C05180">
      <w:pPr>
        <w:pStyle w:val="Heading2"/>
      </w:pPr>
    </w:p>
    <w:p w14:paraId="384113FC" w14:textId="4042BC4C" w:rsidR="00ED207B" w:rsidRDefault="00FC5ED6" w:rsidP="00C05180">
      <w:r>
        <w:t xml:space="preserve">Lead Designer: </w:t>
      </w:r>
      <w:bookmarkStart w:id="0" w:name="_GoBack"/>
      <w:bookmarkEnd w:id="0"/>
      <w:r>
        <w:t>Winson Han</w:t>
      </w:r>
    </w:p>
    <w:tbl>
      <w:tblPr>
        <w:tblStyle w:val="ModernPaper"/>
        <w:tblW w:w="5074" w:type="pct"/>
        <w:tblLook w:val="04A0" w:firstRow="1" w:lastRow="0" w:firstColumn="1" w:lastColumn="0" w:noHBand="0" w:noVBand="1"/>
        <w:tblCaption w:val="Content table"/>
      </w:tblPr>
      <w:tblGrid>
        <w:gridCol w:w="5114"/>
        <w:gridCol w:w="5115"/>
      </w:tblGrid>
      <w:tr w:rsidR="00795466" w14:paraId="1059C4E8" w14:textId="77777777" w:rsidTr="00795466">
        <w:trPr>
          <w:cnfStyle w:val="100000000000" w:firstRow="1" w:lastRow="0" w:firstColumn="0" w:lastColumn="0" w:oddVBand="0" w:evenVBand="0" w:oddHBand="0" w:evenHBand="0" w:firstRowFirstColumn="0" w:firstRowLastColumn="0" w:lastRowFirstColumn="0" w:lastRowLastColumn="0"/>
          <w:trHeight w:val="771"/>
        </w:trPr>
        <w:tc>
          <w:tcPr>
            <w:cnfStyle w:val="001000000100" w:firstRow="0" w:lastRow="0" w:firstColumn="1" w:lastColumn="0" w:oddVBand="0" w:evenVBand="0" w:oddHBand="0" w:evenHBand="0" w:firstRowFirstColumn="1" w:firstRowLastColumn="0" w:lastRowFirstColumn="0" w:lastRowLastColumn="0"/>
            <w:tcW w:w="2500" w:type="pct"/>
            <w:vAlign w:val="bottom"/>
          </w:tcPr>
          <w:p w14:paraId="5723B3D5" w14:textId="77777777" w:rsidR="00E9617D" w:rsidRPr="00821962" w:rsidRDefault="00E9617D" w:rsidP="00795466">
            <w:pPr>
              <w:spacing w:line="240" w:lineRule="auto"/>
              <w:rPr>
                <w:sz w:val="48"/>
                <w:szCs w:val="48"/>
              </w:rPr>
            </w:pPr>
            <w:r w:rsidRPr="00821962">
              <w:rPr>
                <w:sz w:val="48"/>
                <w:szCs w:val="48"/>
              </w:rPr>
              <w:lastRenderedPageBreak/>
              <w:t>Table of Contents</w:t>
            </w:r>
          </w:p>
        </w:tc>
        <w:tc>
          <w:tcPr>
            <w:tcW w:w="2500" w:type="pct"/>
            <w:vAlign w:val="bottom"/>
          </w:tcPr>
          <w:p w14:paraId="76AAC523" w14:textId="48C0C802" w:rsidR="00E9617D" w:rsidRDefault="00E9617D" w:rsidP="00E9617D">
            <w:pPr>
              <w:jc w:val="right"/>
              <w:cnfStyle w:val="100000000000" w:firstRow="1" w:lastRow="0" w:firstColumn="0" w:lastColumn="0" w:oddVBand="0" w:evenVBand="0" w:oddHBand="0" w:evenHBand="0" w:firstRowFirstColumn="0" w:firstRowLastColumn="0" w:lastRowFirstColumn="0" w:lastRowLastColumn="0"/>
            </w:pPr>
          </w:p>
        </w:tc>
      </w:tr>
      <w:tr w:rsidR="00795466" w14:paraId="48D2EF50" w14:textId="77777777" w:rsidTr="00795466">
        <w:trPr>
          <w:trHeight w:val="435"/>
        </w:trPr>
        <w:tc>
          <w:tcPr>
            <w:cnfStyle w:val="001000000000" w:firstRow="0" w:lastRow="0" w:firstColumn="1" w:lastColumn="0" w:oddVBand="0" w:evenVBand="0" w:oddHBand="0" w:evenHBand="0" w:firstRowFirstColumn="0" w:firstRowLastColumn="0" w:lastRowFirstColumn="0" w:lastRowLastColumn="0"/>
            <w:tcW w:w="2500" w:type="pct"/>
          </w:tcPr>
          <w:p w14:paraId="5EE3AF0D" w14:textId="6D93008A" w:rsidR="00E9617D" w:rsidRDefault="001A783C" w:rsidP="00CD435F">
            <w:pPr>
              <w:jc w:val="left"/>
            </w:pPr>
            <w:r>
              <w:t>Story</w:t>
            </w:r>
          </w:p>
        </w:tc>
        <w:tc>
          <w:tcPr>
            <w:tcW w:w="2500" w:type="pct"/>
          </w:tcPr>
          <w:p w14:paraId="503CD562" w14:textId="6EE21E0C" w:rsidR="00E9617D" w:rsidRDefault="00E9617D" w:rsidP="00CE335E">
            <w:pPr>
              <w:jc w:val="right"/>
              <w:cnfStyle w:val="000000000000" w:firstRow="0" w:lastRow="0" w:firstColumn="0" w:lastColumn="0" w:oddVBand="0" w:evenVBand="0" w:oddHBand="0" w:evenHBand="0" w:firstRowFirstColumn="0" w:firstRowLastColumn="0" w:lastRowFirstColumn="0" w:lastRowLastColumn="0"/>
            </w:pPr>
          </w:p>
        </w:tc>
      </w:tr>
      <w:tr w:rsidR="00795466" w14:paraId="3E4FDAF0"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5F339A51" w14:textId="142F35C6" w:rsidR="00E9617D" w:rsidRDefault="001A783C" w:rsidP="00AF1F6B">
            <w:pPr>
              <w:jc w:val="left"/>
            </w:pPr>
            <w:r>
              <w:t>Characters</w:t>
            </w:r>
            <w:r w:rsidR="004604B7">
              <w:t xml:space="preserve"> and </w:t>
            </w:r>
            <w:r w:rsidR="00AF1F6B">
              <w:t>Interactables</w:t>
            </w:r>
          </w:p>
        </w:tc>
        <w:tc>
          <w:tcPr>
            <w:tcW w:w="2500" w:type="pct"/>
          </w:tcPr>
          <w:p w14:paraId="66F774FC" w14:textId="6049CD6B" w:rsidR="00E9617D" w:rsidRDefault="00E9617D" w:rsidP="00CE335E">
            <w:pPr>
              <w:jc w:val="right"/>
              <w:cnfStyle w:val="000000000000" w:firstRow="0" w:lastRow="0" w:firstColumn="0" w:lastColumn="0" w:oddVBand="0" w:evenVBand="0" w:oddHBand="0" w:evenHBand="0" w:firstRowFirstColumn="0" w:firstRowLastColumn="0" w:lastRowFirstColumn="0" w:lastRowLastColumn="0"/>
            </w:pPr>
          </w:p>
        </w:tc>
      </w:tr>
      <w:tr w:rsidR="00795466" w14:paraId="1B8D20B9"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4949F7F" w14:textId="545A2408" w:rsidR="001A783C" w:rsidRDefault="00BF4AAF" w:rsidP="00E954DE">
            <w:pPr>
              <w:jc w:val="left"/>
            </w:pPr>
            <w:r>
              <w:t>Gameplay Mechanics</w:t>
            </w:r>
          </w:p>
        </w:tc>
        <w:tc>
          <w:tcPr>
            <w:tcW w:w="2500" w:type="pct"/>
          </w:tcPr>
          <w:p w14:paraId="54B76AE8"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79DD8CF4"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28F695D4" w14:textId="160106EE" w:rsidR="001A783C" w:rsidRDefault="00F92D73" w:rsidP="00BF4AAF">
            <w:pPr>
              <w:jc w:val="left"/>
            </w:pPr>
            <w:r>
              <w:t>UI/Controls</w:t>
            </w:r>
          </w:p>
        </w:tc>
        <w:tc>
          <w:tcPr>
            <w:tcW w:w="2500" w:type="pct"/>
          </w:tcPr>
          <w:p w14:paraId="16DEBBF6"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1751FCCE"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3972E2D" w14:textId="0AA2E88E" w:rsidR="001A783C" w:rsidRDefault="00F92D73" w:rsidP="00E954DE">
            <w:pPr>
              <w:jc w:val="left"/>
            </w:pPr>
            <w:r>
              <w:t>Environment/Level</w:t>
            </w:r>
            <w:r w:rsidR="00552347">
              <w:t>/Art</w:t>
            </w:r>
          </w:p>
        </w:tc>
        <w:tc>
          <w:tcPr>
            <w:tcW w:w="2500" w:type="pct"/>
          </w:tcPr>
          <w:p w14:paraId="59D33981"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4D8D804D"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32E4420B" w14:textId="7181BAC0" w:rsidR="001A783C" w:rsidRDefault="007E1E2B" w:rsidP="00E954DE">
            <w:pPr>
              <w:jc w:val="left"/>
            </w:pPr>
            <w:r>
              <w:t>Music/Sound</w:t>
            </w:r>
          </w:p>
        </w:tc>
        <w:tc>
          <w:tcPr>
            <w:tcW w:w="2500" w:type="pct"/>
          </w:tcPr>
          <w:p w14:paraId="79C67543"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5A12BC09"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7615F8CA" w14:textId="73D46813" w:rsidR="001A783C" w:rsidRDefault="001A783C" w:rsidP="00E954DE">
            <w:pPr>
              <w:jc w:val="left"/>
            </w:pPr>
          </w:p>
        </w:tc>
        <w:tc>
          <w:tcPr>
            <w:tcW w:w="2500" w:type="pct"/>
          </w:tcPr>
          <w:p w14:paraId="43F6471B"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2DEF2077"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8ADFDAB" w14:textId="70199EE9" w:rsidR="001A783C" w:rsidRDefault="0016478F" w:rsidP="00E954DE">
            <w:pPr>
              <w:jc w:val="left"/>
            </w:pPr>
            <w:r>
              <w:t>Appendix</w:t>
            </w:r>
          </w:p>
        </w:tc>
        <w:tc>
          <w:tcPr>
            <w:tcW w:w="2500" w:type="pct"/>
          </w:tcPr>
          <w:p w14:paraId="15E93050"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105EE65A" w14:textId="77777777" w:rsidTr="00795466">
        <w:trPr>
          <w:trHeight w:val="435"/>
        </w:trPr>
        <w:tc>
          <w:tcPr>
            <w:cnfStyle w:val="001000000000" w:firstRow="0" w:lastRow="0" w:firstColumn="1" w:lastColumn="0" w:oddVBand="0" w:evenVBand="0" w:oddHBand="0" w:evenHBand="0" w:firstRowFirstColumn="0" w:firstRowLastColumn="0" w:lastRowFirstColumn="0" w:lastRowLastColumn="0"/>
            <w:tcW w:w="2500" w:type="pct"/>
          </w:tcPr>
          <w:p w14:paraId="188EF88A" w14:textId="77777777" w:rsidR="00E9617D" w:rsidRDefault="00E9617D"/>
        </w:tc>
        <w:tc>
          <w:tcPr>
            <w:tcW w:w="2500" w:type="pct"/>
          </w:tcPr>
          <w:p w14:paraId="4A112FAD" w14:textId="77777777" w:rsidR="00E9617D" w:rsidRDefault="00E9617D">
            <w:pPr>
              <w:cnfStyle w:val="000000000000" w:firstRow="0" w:lastRow="0" w:firstColumn="0" w:lastColumn="0" w:oddVBand="0" w:evenVBand="0" w:oddHBand="0" w:evenHBand="0" w:firstRowFirstColumn="0" w:firstRowLastColumn="0" w:lastRowFirstColumn="0" w:lastRowLastColumn="0"/>
            </w:pPr>
          </w:p>
        </w:tc>
      </w:tr>
    </w:tbl>
    <w:p w14:paraId="23B7D0C1" w14:textId="14804A26" w:rsidR="00821962" w:rsidRDefault="00821962"/>
    <w:p w14:paraId="18A948A2" w14:textId="77777777" w:rsidR="00821962" w:rsidRDefault="00821962">
      <w:r>
        <w:br w:type="page"/>
      </w:r>
    </w:p>
    <w:p w14:paraId="384EDF6A" w14:textId="675CAEF6" w:rsidR="0065090C" w:rsidRDefault="008342B2" w:rsidP="00752893">
      <w:pPr>
        <w:pStyle w:val="Heading2"/>
      </w:pPr>
      <w:r>
        <w:lastRenderedPageBreak/>
        <w:t>Story</w:t>
      </w:r>
    </w:p>
    <w:p w14:paraId="52EC335B" w14:textId="5A912C50" w:rsidR="008342B2" w:rsidRDefault="009D732E" w:rsidP="008342B2">
      <w:r>
        <w:t>As this is an arcade-styled ga</w:t>
      </w:r>
      <w:r w:rsidR="001B77D0">
        <w:t xml:space="preserve">me, there is not a </w:t>
      </w:r>
      <w:r w:rsidR="00C45E5A">
        <w:t>heavy story element</w:t>
      </w:r>
      <w:r w:rsidR="001B77D0">
        <w:t xml:space="preserve">. </w:t>
      </w:r>
      <w:r w:rsidR="008342B2">
        <w:t>All the player really knows is that they are some</w:t>
      </w:r>
      <w:r w:rsidR="00E273A8">
        <w:t xml:space="preserve"> sort of being that is able to fly through the va</w:t>
      </w:r>
      <w:r w:rsidR="000E4211">
        <w:t>stness of space</w:t>
      </w:r>
      <w:r w:rsidR="00E451D6">
        <w:t xml:space="preserve"> and stop time in order to better navigate</w:t>
      </w:r>
      <w:r w:rsidR="00C45E5A">
        <w:t xml:space="preserve"> around hazards and deal with enemies</w:t>
      </w:r>
      <w:r w:rsidR="00E273A8">
        <w:t>. The player’s time stoppi</w:t>
      </w:r>
      <w:r w:rsidR="00EE54D2">
        <w:t xml:space="preserve">ng and </w:t>
      </w:r>
      <w:r w:rsidR="0006716D">
        <w:t>space flying abilities do imply that the character has unique powers, but there is no deeper meaning in the player’s abilities besides that they are the mechanics.</w:t>
      </w:r>
    </w:p>
    <w:p w14:paraId="4726E9DB" w14:textId="7CF71981" w:rsidR="006D2935" w:rsidRDefault="00BB1FA8" w:rsidP="008342B2">
      <w:r>
        <w:t xml:space="preserve">All the gameplay mechanics implicitly explain more about the player, but details like the player character’s name, reason for flying through space collecting </w:t>
      </w:r>
      <w:r w:rsidR="00A55CBD">
        <w:rPr>
          <w:b/>
          <w:u w:val="single"/>
        </w:rPr>
        <w:t>Temporal R</w:t>
      </w:r>
      <w:r w:rsidRPr="00066874">
        <w:rPr>
          <w:b/>
          <w:u w:val="single"/>
        </w:rPr>
        <w:t>ifts</w:t>
      </w:r>
      <w:r>
        <w:t xml:space="preserve">, and why the </w:t>
      </w:r>
      <w:r w:rsidR="00142408">
        <w:rPr>
          <w:b/>
          <w:u w:val="single"/>
        </w:rPr>
        <w:t>Enemies</w:t>
      </w:r>
      <w:r w:rsidR="00CC01EC">
        <w:t xml:space="preserve"> are attackin</w:t>
      </w:r>
      <w:r w:rsidR="00142408">
        <w:t>g are never</w:t>
      </w:r>
      <w:r w:rsidR="00B14F88">
        <w:t xml:space="preserve"> revealed and are</w:t>
      </w:r>
      <w:r w:rsidR="002853A0">
        <w:t xml:space="preserve"> not important.</w:t>
      </w:r>
      <w:r w:rsidR="00E451D6">
        <w:t xml:space="preserve"> The focus of the game is on the</w:t>
      </w:r>
      <w:r w:rsidR="00A762F3">
        <w:t xml:space="preserve"> engaging</w:t>
      </w:r>
      <w:r w:rsidR="00E451D6">
        <w:t xml:space="preserve"> mechanics</w:t>
      </w:r>
      <w:r w:rsidR="00C45E5A">
        <w:t xml:space="preserve"> and replayable, constantly increasing difficulty scaling</w:t>
      </w:r>
      <w:r w:rsidR="00A762F3">
        <w:t xml:space="preserve"> that infinite runner type games offer.</w:t>
      </w:r>
    </w:p>
    <w:p w14:paraId="7CB1A3B9" w14:textId="77777777" w:rsidR="00A65C3E" w:rsidRDefault="00A65C3E" w:rsidP="008342B2"/>
    <w:p w14:paraId="314EFC33" w14:textId="081544D9" w:rsidR="00C25409" w:rsidRDefault="00C25409" w:rsidP="00C25409">
      <w:pPr>
        <w:pStyle w:val="Heading2"/>
      </w:pPr>
      <w:r>
        <w:t>Characters</w:t>
      </w:r>
      <w:r w:rsidR="004604B7">
        <w:t xml:space="preserve"> and Interactables</w:t>
      </w:r>
    </w:p>
    <w:p w14:paraId="4BB5AA25" w14:textId="028B3380" w:rsidR="00AB5627" w:rsidRDefault="00AB5627" w:rsidP="009F6DB1">
      <w:pPr>
        <w:pStyle w:val="ListBullet"/>
      </w:pPr>
      <w:r>
        <w:rPr>
          <w:b/>
          <w:u w:val="single"/>
        </w:rPr>
        <w:t>Temporal Rift</w:t>
      </w:r>
      <w:r>
        <w:t xml:space="preserve"> – These are brightly colored tears in the fabric of space time that the player can collect by running into them. Each rift</w:t>
      </w:r>
      <w:r w:rsidR="004558A8">
        <w:t xml:space="preserve"> collected</w:t>
      </w:r>
      <w:r w:rsidR="00864E75">
        <w:t xml:space="preserve"> increases their</w:t>
      </w:r>
      <w:r w:rsidR="004D7BBB">
        <w:t xml:space="preserve"> Normal Time</w:t>
      </w:r>
      <w:r w:rsidR="00864E75">
        <w:t xml:space="preserve"> movement speed (making the player eventually move fast enough that they will be forced to stop time in order to dodge incoming obstacles), as well as recharge the player’s time stopping ability faster.</w:t>
      </w:r>
      <w:r w:rsidR="00FB7DA0">
        <w:t xml:space="preserve"> The movement speed boost from these Rifts are the main way for players to </w:t>
      </w:r>
      <w:r w:rsidR="002756DF">
        <w:t>increase their score</w:t>
      </w:r>
      <w:r w:rsidR="00F81D96">
        <w:t>, as score is based directly on how far they move in space.</w:t>
      </w:r>
      <w:r w:rsidR="004D7BBB">
        <w:t xml:space="preserve"> If the Player collects 5 Rifts, they will</w:t>
      </w:r>
      <w:r w:rsidR="00946843">
        <w:t xml:space="preserve"> heal 1 health. The Player will also immediately gain 1 second of usable Stopped Time for each Rift they collect up to a maximum Overtime of 11 seconds.</w:t>
      </w:r>
    </w:p>
    <w:p w14:paraId="20FB5B3D" w14:textId="77777777" w:rsidR="00795466" w:rsidRDefault="00795466" w:rsidP="00795466">
      <w:pPr>
        <w:pStyle w:val="ListBullet"/>
        <w:numPr>
          <w:ilvl w:val="0"/>
          <w:numId w:val="0"/>
        </w:numPr>
      </w:pPr>
    </w:p>
    <w:p w14:paraId="477F098D" w14:textId="7250A0F1" w:rsidR="009C1373" w:rsidRDefault="008231F9" w:rsidP="009C1373">
      <w:pPr>
        <w:pStyle w:val="ListBullet"/>
      </w:pPr>
      <w:r>
        <w:rPr>
          <w:b/>
          <w:u w:val="single"/>
        </w:rPr>
        <w:t>Asteroids</w:t>
      </w:r>
      <w:r>
        <w:rPr>
          <w:b/>
        </w:rPr>
        <w:t xml:space="preserve"> </w:t>
      </w:r>
      <w:r w:rsidR="00BD14EB">
        <w:t>– These are huge rocks in space that the player must avoid colliding with in order to not take damage. They are rather large when compared to the player, and if t</w:t>
      </w:r>
      <w:r w:rsidR="00857840">
        <w:t>he player meets a Large one head on</w:t>
      </w:r>
      <w:r w:rsidR="00BD14EB">
        <w:t xml:space="preserve"> they are forced to stop time in order to maneuver around it.</w:t>
      </w:r>
      <w:r w:rsidR="000358B8">
        <w:t xml:space="preserve"> There are small,</w:t>
      </w:r>
      <w:r w:rsidR="009C1373">
        <w:t xml:space="preserve"> mid, and large sized asteroids, and ast</w:t>
      </w:r>
      <w:r w:rsidR="00F81D96">
        <w:t>eroids only spawn around the Player</w:t>
      </w:r>
      <w:r w:rsidR="009C1373">
        <w:t xml:space="preserve"> during normal time flow.</w:t>
      </w:r>
    </w:p>
    <w:p w14:paraId="5F934F50" w14:textId="43D8AA3B" w:rsidR="000358B8" w:rsidRDefault="000358B8" w:rsidP="000358B8">
      <w:pPr>
        <w:pStyle w:val="ListBullet"/>
        <w:numPr>
          <w:ilvl w:val="1"/>
          <w:numId w:val="7"/>
        </w:numPr>
      </w:pPr>
      <w:r>
        <w:rPr>
          <w:b/>
          <w:u w:val="single"/>
        </w:rPr>
        <w:t xml:space="preserve">Small </w:t>
      </w:r>
      <w:r w:rsidR="00F50027">
        <w:t>– These are relatively easy to dodge, even without stopping ti</w:t>
      </w:r>
      <w:r w:rsidR="00C70C86">
        <w:t xml:space="preserve">me and using the limited normal-time </w:t>
      </w:r>
      <w:r w:rsidR="00F50027">
        <w:t>maneuverability.</w:t>
      </w:r>
    </w:p>
    <w:p w14:paraId="050AB088" w14:textId="7476105E" w:rsidR="00F50027" w:rsidRDefault="00F50027" w:rsidP="000358B8">
      <w:pPr>
        <w:pStyle w:val="ListBullet"/>
        <w:numPr>
          <w:ilvl w:val="1"/>
          <w:numId w:val="7"/>
        </w:numPr>
      </w:pPr>
      <w:r>
        <w:rPr>
          <w:b/>
          <w:u w:val="single"/>
        </w:rPr>
        <w:lastRenderedPageBreak/>
        <w:t xml:space="preserve">Medium </w:t>
      </w:r>
      <w:r>
        <w:t>– These are harder to dodge, and with unlucky placement might force the player into stopping time in order to</w:t>
      </w:r>
      <w:r w:rsidR="0097447A">
        <w:t xml:space="preserve"> maneuver around</w:t>
      </w:r>
      <w:r w:rsidR="002A7999">
        <w:t xml:space="preserve"> it, but if the player has fast reflexes </w:t>
      </w:r>
      <w:r w:rsidR="000A42BF">
        <w:t>they will not have to stop time in order to dodge them.</w:t>
      </w:r>
    </w:p>
    <w:p w14:paraId="0C548A1B" w14:textId="6CE10986" w:rsidR="0037169F" w:rsidRDefault="00F3280B" w:rsidP="0037169F">
      <w:pPr>
        <w:pStyle w:val="ListBullet"/>
        <w:numPr>
          <w:ilvl w:val="1"/>
          <w:numId w:val="7"/>
        </w:numPr>
      </w:pPr>
      <w:r>
        <w:rPr>
          <w:b/>
          <w:u w:val="single"/>
        </w:rPr>
        <w:t xml:space="preserve">Large </w:t>
      </w:r>
      <w:r>
        <w:t xml:space="preserve">– These are impossible to dodge with the player’s normal </w:t>
      </w:r>
      <w:r w:rsidR="000A42BF">
        <w:t xml:space="preserve">time </w:t>
      </w:r>
      <w:r>
        <w:t xml:space="preserve">maneuverability, and can only be maneuvered around with time </w:t>
      </w:r>
      <w:r w:rsidR="000A42BF">
        <w:t xml:space="preserve">stops. </w:t>
      </w:r>
      <w:r w:rsidR="002E4C0D">
        <w:t xml:space="preserve">When one of these is in the Player’s path, the player will basically have to stop time in order to change forward directions, otherwise they will be hit and take damage. These large Asteroids might also have </w:t>
      </w:r>
      <w:r w:rsidR="003D0D06">
        <w:t>holes in them that contain Temporal Rifts, and the player might be lucky enough to “dodge” the asteroid hitting them by going into one of these holes. The player can also stop time in order to aim at the Temporal Rift in the asteroid tunnel more easily.</w:t>
      </w:r>
    </w:p>
    <w:p w14:paraId="77FF7EFE" w14:textId="77777777" w:rsidR="00B07233" w:rsidRPr="0037169F" w:rsidRDefault="00B07233" w:rsidP="00B07233">
      <w:pPr>
        <w:pStyle w:val="ListBullet"/>
        <w:numPr>
          <w:ilvl w:val="0"/>
          <w:numId w:val="0"/>
        </w:numPr>
        <w:ind w:left="1440"/>
      </w:pPr>
    </w:p>
    <w:p w14:paraId="79B2ABBC" w14:textId="77777777" w:rsidR="0037169F" w:rsidRDefault="0037169F" w:rsidP="0037169F">
      <w:pPr>
        <w:pStyle w:val="Heading2"/>
      </w:pPr>
      <w:r>
        <w:t>Characters</w:t>
      </w:r>
    </w:p>
    <w:p w14:paraId="51812ABB" w14:textId="006D77B5" w:rsidR="00687507" w:rsidRDefault="00C25409" w:rsidP="0097447A">
      <w:pPr>
        <w:pStyle w:val="ListBullet"/>
        <w:numPr>
          <w:ilvl w:val="0"/>
          <w:numId w:val="8"/>
        </w:numPr>
      </w:pPr>
      <w:r w:rsidRPr="00F13743">
        <w:rPr>
          <w:b/>
          <w:u w:val="single"/>
        </w:rPr>
        <w:t>The Player</w:t>
      </w:r>
      <w:r w:rsidR="007E18A9">
        <w:t xml:space="preserve"> </w:t>
      </w:r>
      <w:r w:rsidR="00F13743">
        <w:rPr>
          <w:b/>
        </w:rPr>
        <w:t xml:space="preserve">– </w:t>
      </w:r>
      <w:r w:rsidR="00F13743">
        <w:t xml:space="preserve">A mysterious being that is </w:t>
      </w:r>
      <w:r w:rsidR="0002606D">
        <w:t xml:space="preserve">seemingly </w:t>
      </w:r>
      <w:r w:rsidR="00F13743">
        <w:t>fated to</w:t>
      </w:r>
      <w:r w:rsidR="001C69E9">
        <w:t xml:space="preserve"> travel through space collecting </w:t>
      </w:r>
      <w:r w:rsidR="003A51F2">
        <w:rPr>
          <w:i/>
        </w:rPr>
        <w:t>Temporal R</w:t>
      </w:r>
      <w:r w:rsidR="001C69E9" w:rsidRPr="003A51F2">
        <w:rPr>
          <w:i/>
        </w:rPr>
        <w:t>ifts</w:t>
      </w:r>
      <w:r w:rsidR="0078300A">
        <w:t xml:space="preserve">, </w:t>
      </w:r>
      <w:r w:rsidR="001C69E9">
        <w:t>i</w:t>
      </w:r>
      <w:r w:rsidR="0089207C">
        <w:t xml:space="preserve">ncreasing </w:t>
      </w:r>
      <w:r w:rsidR="0078300A">
        <w:t xml:space="preserve">his </w:t>
      </w:r>
      <w:r w:rsidR="0089207C">
        <w:t>spee</w:t>
      </w:r>
      <w:r w:rsidR="0078300A">
        <w:t>d forever</w:t>
      </w:r>
      <w:r w:rsidR="00080871">
        <w:t xml:space="preserve">. </w:t>
      </w:r>
      <w:r w:rsidR="00687507">
        <w:t>During normal time flow, the player is co</w:t>
      </w:r>
      <w:r w:rsidR="0078300A">
        <w:t xml:space="preserve">nstantly moving forward at a </w:t>
      </w:r>
      <w:r w:rsidR="00687507">
        <w:t>default speed. The player can influence the direction</w:t>
      </w:r>
      <w:r w:rsidR="0078300A">
        <w:t xml:space="preserve"> they are moving with the WASD keys but can only move in the X/Y plan</w:t>
      </w:r>
      <w:r w:rsidR="00170326">
        <w:t>e relative to the Camera</w:t>
      </w:r>
      <w:r w:rsidR="00687507">
        <w:t>. The on</w:t>
      </w:r>
      <w:r w:rsidR="00170326">
        <w:t>ly way for the player to</w:t>
      </w:r>
      <w:r w:rsidR="00687507">
        <w:t xml:space="preserve"> change </w:t>
      </w:r>
      <w:r w:rsidR="00170326">
        <w:t xml:space="preserve">the player’s forward </w:t>
      </w:r>
      <w:r w:rsidR="00687507">
        <w:t>direction is t</w:t>
      </w:r>
      <w:r w:rsidR="00170326">
        <w:t>o stop time, use the Mouse to point in whatever direction they want to move in</w:t>
      </w:r>
      <w:r w:rsidR="00687507">
        <w:t>, then resume time in the new “forward” direction.</w:t>
      </w:r>
      <w:r w:rsidR="008231F9">
        <w:t xml:space="preserve"> This will be the main means of move</w:t>
      </w:r>
      <w:r w:rsidR="00170326">
        <w:t>ment so the player can dodge Large Asteroids and deal with</w:t>
      </w:r>
      <w:r w:rsidR="00963C12">
        <w:t xml:space="preserve"> </w:t>
      </w:r>
      <w:r w:rsidR="00963C12">
        <w:rPr>
          <w:b/>
          <w:u w:val="single"/>
        </w:rPr>
        <w:t>Timer</w:t>
      </w:r>
      <w:r w:rsidR="00963C12">
        <w:t xml:space="preserve"> </w:t>
      </w:r>
      <w:r w:rsidR="00726142">
        <w:t xml:space="preserve">and </w:t>
      </w:r>
      <w:r w:rsidR="00726142">
        <w:rPr>
          <w:b/>
          <w:u w:val="single"/>
        </w:rPr>
        <w:t>Spacer</w:t>
      </w:r>
      <w:r w:rsidR="00726142">
        <w:t xml:space="preserve"> </w:t>
      </w:r>
      <w:r w:rsidR="00963C12">
        <w:t>enemies.</w:t>
      </w:r>
    </w:p>
    <w:p w14:paraId="395E880D" w14:textId="510B0D94" w:rsidR="00687507" w:rsidRDefault="00F439D9" w:rsidP="00687507">
      <w:pPr>
        <w:pStyle w:val="ListBullet"/>
        <w:numPr>
          <w:ilvl w:val="1"/>
          <w:numId w:val="7"/>
        </w:numPr>
      </w:pPr>
      <w:r>
        <w:rPr>
          <w:b/>
          <w:u w:val="single"/>
        </w:rPr>
        <w:t>Movement Speed:</w:t>
      </w:r>
      <w:r>
        <w:t xml:space="preserve"> </w:t>
      </w:r>
      <w:r w:rsidR="00A65EF1">
        <w:t>As the P</w:t>
      </w:r>
      <w:r w:rsidR="0089207C">
        <w:t>l</w:t>
      </w:r>
      <w:r w:rsidR="00154A64">
        <w:t>ayer collects rifts, his</w:t>
      </w:r>
      <w:r w:rsidR="0089207C">
        <w:t xml:space="preserve"> flying speed increases, causing him to become less maneuverable. The</w:t>
      </w:r>
      <w:r w:rsidR="00080871">
        <w:t xml:space="preserve"> pl</w:t>
      </w:r>
      <w:r w:rsidR="0089207C">
        <w:t xml:space="preserve">ayer must use his </w:t>
      </w:r>
      <w:r w:rsidR="003A51F2">
        <w:rPr>
          <w:i/>
        </w:rPr>
        <w:t>Time Stop</w:t>
      </w:r>
      <w:r w:rsidR="003A51F2">
        <w:t xml:space="preserve"> in order to change directions when moving at extremely high speeds.</w:t>
      </w:r>
      <w:r w:rsidR="006B1E26">
        <w:t xml:space="preserve"> </w:t>
      </w:r>
    </w:p>
    <w:p w14:paraId="13A94754" w14:textId="24BBA96C" w:rsidR="00285EE0" w:rsidRDefault="00F439D9" w:rsidP="00687507">
      <w:pPr>
        <w:pStyle w:val="ListBullet"/>
        <w:numPr>
          <w:ilvl w:val="1"/>
          <w:numId w:val="7"/>
        </w:numPr>
      </w:pPr>
      <w:r>
        <w:rPr>
          <w:b/>
          <w:u w:val="single"/>
        </w:rPr>
        <w:t>Time State:</w:t>
      </w:r>
      <w:r>
        <w:rPr>
          <w:b/>
        </w:rPr>
        <w:t xml:space="preserve"> </w:t>
      </w:r>
      <w:r w:rsidR="00285EE0">
        <w:t xml:space="preserve">The current </w:t>
      </w:r>
      <w:r w:rsidR="00285EE0">
        <w:rPr>
          <w:b/>
          <w:u w:val="single"/>
        </w:rPr>
        <w:t>Time State</w:t>
      </w:r>
      <w:r w:rsidR="00285EE0">
        <w:rPr>
          <w:u w:val="single"/>
        </w:rPr>
        <w:t xml:space="preserve"> </w:t>
      </w:r>
      <w:r w:rsidR="00285EE0">
        <w:t xml:space="preserve">of the game world will always be shown from the player’s perspective. </w:t>
      </w:r>
      <w:r w:rsidR="00145FAA">
        <w:t xml:space="preserve">Basically </w:t>
      </w:r>
      <w:r w:rsidR="00B54392">
        <w:rPr>
          <w:b/>
          <w:u w:val="single"/>
        </w:rPr>
        <w:t>Time only moves forward if the player is in normal time.</w:t>
      </w:r>
      <w:r w:rsidR="00B54392">
        <w:t xml:space="preserve"> If an enemy is in normal time but the player is in stopped time, the enemy's will appear frozen in space and time. If the player is in normal time but an enemy forces the Time State to switch to stopped time, the Player will be frozen in space, but will still be able to </w:t>
      </w:r>
      <w:r w:rsidR="004D2D04">
        <w:t>see enemies counting down. In order for the Player to move while an enemy has forced time to stop, the player must enter stopped time himself (meaning he will need stored stopped time that is usable.)</w:t>
      </w:r>
    </w:p>
    <w:p w14:paraId="39121171" w14:textId="1BFF10E0" w:rsidR="00BF174D" w:rsidRDefault="003F3D67" w:rsidP="00687507">
      <w:pPr>
        <w:pStyle w:val="ListBullet"/>
        <w:numPr>
          <w:ilvl w:val="1"/>
          <w:numId w:val="7"/>
        </w:numPr>
      </w:pPr>
      <w:r>
        <w:rPr>
          <w:b/>
          <w:u w:val="single"/>
        </w:rPr>
        <w:lastRenderedPageBreak/>
        <w:t>Maximum Duration of Time Stop:</w:t>
      </w:r>
      <w:r>
        <w:t xml:space="preserve"> </w:t>
      </w:r>
      <w:r w:rsidR="00A65EF1">
        <w:t xml:space="preserve">The Player can spend </w:t>
      </w:r>
      <w:r w:rsidR="00185DDE">
        <w:rPr>
          <w:u w:val="single"/>
        </w:rPr>
        <w:t>9</w:t>
      </w:r>
      <w:r w:rsidR="00A65EF1">
        <w:rPr>
          <w:u w:val="single"/>
        </w:rPr>
        <w:t xml:space="preserve"> Seconds</w:t>
      </w:r>
      <w:r w:rsidR="00A65EF1">
        <w:t xml:space="preserve"> in stopped time. He will have a stopped</w:t>
      </w:r>
      <w:r w:rsidR="00E30F21">
        <w:t xml:space="preserve"> time meter that shows how his current amount of stopped time</w:t>
      </w:r>
      <w:r w:rsidR="00006FDC">
        <w:t xml:space="preserve"> he has available to use</w:t>
      </w:r>
      <w:r w:rsidR="00E30F21">
        <w:t xml:space="preserve">. </w:t>
      </w:r>
    </w:p>
    <w:p w14:paraId="1C8C8B8D" w14:textId="7C2B3EF2" w:rsidR="00A65EF1" w:rsidRDefault="00006FDC" w:rsidP="00BF174D">
      <w:pPr>
        <w:pStyle w:val="ListBullet"/>
        <w:numPr>
          <w:ilvl w:val="2"/>
          <w:numId w:val="7"/>
        </w:numPr>
      </w:pPr>
      <w:r>
        <w:rPr>
          <w:b/>
          <w:u w:val="single"/>
        </w:rPr>
        <w:t>Collecting Temporal Rifts</w:t>
      </w:r>
      <w:r w:rsidR="00824440">
        <w:rPr>
          <w:b/>
          <w:u w:val="single"/>
        </w:rPr>
        <w:t xml:space="preserve"> and Overtime</w:t>
      </w:r>
      <w:r>
        <w:rPr>
          <w:b/>
          <w:u w:val="single"/>
        </w:rPr>
        <w:t>:</w:t>
      </w:r>
      <w:r>
        <w:rPr>
          <w:b/>
        </w:rPr>
        <w:t xml:space="preserve"> </w:t>
      </w:r>
      <w:r w:rsidR="00BF174D">
        <w:t xml:space="preserve">Every </w:t>
      </w:r>
      <w:r w:rsidR="00BF174D">
        <w:rPr>
          <w:u w:val="single"/>
        </w:rPr>
        <w:t>Temporal Rift</w:t>
      </w:r>
      <w:r w:rsidR="00BF174D">
        <w:t xml:space="preserve"> the player picks up will </w:t>
      </w:r>
      <w:r w:rsidR="00CD1CFD">
        <w:t xml:space="preserve">immediately </w:t>
      </w:r>
      <w:r w:rsidR="00BF174D">
        <w:t xml:space="preserve">add </w:t>
      </w:r>
      <w:r w:rsidR="00BF174D">
        <w:rPr>
          <w:u w:val="single"/>
        </w:rPr>
        <w:t>1 second</w:t>
      </w:r>
      <w:r w:rsidR="00BF174D">
        <w:t xml:space="preserve"> of stopped time to the player’s current amount of stopped time.</w:t>
      </w:r>
      <w:r w:rsidR="005354B0">
        <w:t xml:space="preserve"> If the pl</w:t>
      </w:r>
      <w:r w:rsidR="00DD1DF9">
        <w:t>ayer is already at their default maximum</w:t>
      </w:r>
      <w:r w:rsidR="00185DDE">
        <w:t xml:space="preserve"> 9 </w:t>
      </w:r>
      <w:r w:rsidR="005354B0">
        <w:t xml:space="preserve">seconds of stopped time and a Temporal Rift is collected, the player will go into </w:t>
      </w:r>
      <w:r w:rsidR="005354B0">
        <w:rPr>
          <w:b/>
          <w:u w:val="single"/>
        </w:rPr>
        <w:t>Overtime</w:t>
      </w:r>
      <w:r w:rsidR="001E3B33">
        <w:rPr>
          <w:b/>
          <w:u w:val="single"/>
        </w:rPr>
        <w:t>,</w:t>
      </w:r>
      <w:r w:rsidR="005354B0">
        <w:t xml:space="preserve"> </w:t>
      </w:r>
      <w:r w:rsidR="001E3B33">
        <w:t>which allows</w:t>
      </w:r>
      <w:r w:rsidR="00DD1DF9">
        <w:t xml:space="preserve"> him to build up additional stopped time up to a true maximum of </w:t>
      </w:r>
      <w:r w:rsidR="006D13ED">
        <w:rPr>
          <w:u w:val="single"/>
        </w:rPr>
        <w:t>11</w:t>
      </w:r>
      <w:r w:rsidR="00DD1DF9">
        <w:rPr>
          <w:u w:val="single"/>
        </w:rPr>
        <w:t xml:space="preserve"> seconds</w:t>
      </w:r>
      <w:r w:rsidR="00DD1DF9">
        <w:t xml:space="preserve">. </w:t>
      </w:r>
    </w:p>
    <w:p w14:paraId="04E1353E" w14:textId="4E833D61" w:rsidR="005749C8" w:rsidRDefault="00006FDC" w:rsidP="00552887">
      <w:pPr>
        <w:pStyle w:val="ListBullet"/>
        <w:numPr>
          <w:ilvl w:val="2"/>
          <w:numId w:val="7"/>
        </w:numPr>
      </w:pPr>
      <w:r>
        <w:rPr>
          <w:b/>
          <w:u w:val="single"/>
        </w:rPr>
        <w:t>Recharging Stopped Time:</w:t>
      </w:r>
      <w:r>
        <w:rPr>
          <w:b/>
        </w:rPr>
        <w:t xml:space="preserve"> </w:t>
      </w:r>
      <w:r w:rsidR="00AF2C49">
        <w:t xml:space="preserve">Every second the player spends in normal time will </w:t>
      </w:r>
      <w:r w:rsidR="005354B0">
        <w:t xml:space="preserve">replenish a second of the player’s </w:t>
      </w:r>
      <w:r w:rsidR="00185DDE">
        <w:t xml:space="preserve">stopped time up to the default 9 seconds. Time spent in normal time cannot bring the player into </w:t>
      </w:r>
      <w:r w:rsidR="00185DDE" w:rsidRPr="00A91606">
        <w:rPr>
          <w:b/>
          <w:u w:val="single"/>
        </w:rPr>
        <w:t>Overtime</w:t>
      </w:r>
      <w:r w:rsidR="00185DDE">
        <w:t>, only Temporal Rifts collected if the player is at 9 seconds can.</w:t>
      </w:r>
    </w:p>
    <w:p w14:paraId="081F110D" w14:textId="0EB7C82B" w:rsidR="00EB0D25" w:rsidRDefault="00EB0D25" w:rsidP="00552887">
      <w:pPr>
        <w:pStyle w:val="ListBullet"/>
        <w:numPr>
          <w:ilvl w:val="2"/>
          <w:numId w:val="7"/>
        </w:numPr>
      </w:pPr>
      <w:r>
        <w:rPr>
          <w:b/>
          <w:u w:val="single"/>
        </w:rPr>
        <w:t>Stopped Time Mobility</w:t>
      </w:r>
      <w:r>
        <w:t>: The player can use the mouse to point in a new forward direction while time is stopped. The player can also click the mouse button to</w:t>
      </w:r>
      <w:r w:rsidR="003E5FEC">
        <w:t xml:space="preserve"> dash forward while time is stopped. This will be the main means of navigating space while time is stopped, as well as dashing into </w:t>
      </w:r>
      <w:r w:rsidR="003E5FEC">
        <w:rPr>
          <w:u w:val="single"/>
        </w:rPr>
        <w:t>Spacer</w:t>
      </w:r>
      <w:r w:rsidR="003E5FEC">
        <w:t xml:space="preserve"> enemies.</w:t>
      </w:r>
    </w:p>
    <w:p w14:paraId="312ED15E" w14:textId="50D38B93" w:rsidR="00F33881" w:rsidRDefault="00C76A8C" w:rsidP="00C76A8C">
      <w:pPr>
        <w:pStyle w:val="ListBullet"/>
        <w:numPr>
          <w:ilvl w:val="0"/>
          <w:numId w:val="8"/>
        </w:numPr>
      </w:pPr>
      <w:r w:rsidRPr="00C76A8C">
        <w:rPr>
          <w:b/>
          <w:u w:val="single"/>
        </w:rPr>
        <w:t>Enemies</w:t>
      </w:r>
      <w:r w:rsidR="00BE678F" w:rsidRPr="00C76A8C">
        <w:rPr>
          <w:b/>
        </w:rPr>
        <w:t xml:space="preserve"> – </w:t>
      </w:r>
      <w:r w:rsidR="00BE678F">
        <w:t>Th</w:t>
      </w:r>
      <w:r>
        <w:t>ere are multiple types of Enemies that t</w:t>
      </w:r>
      <w:r w:rsidR="00EB193C">
        <w:t>he Player can co</w:t>
      </w:r>
      <w:r>
        <w:t xml:space="preserve">me in contact with. </w:t>
      </w:r>
    </w:p>
    <w:p w14:paraId="497DB325" w14:textId="77777777" w:rsidR="001D1A5B" w:rsidRDefault="00091F43" w:rsidP="005749C8">
      <w:pPr>
        <w:pStyle w:val="ListBullet"/>
        <w:numPr>
          <w:ilvl w:val="1"/>
          <w:numId w:val="7"/>
        </w:numPr>
      </w:pPr>
      <w:r>
        <w:rPr>
          <w:b/>
          <w:u w:val="single"/>
        </w:rPr>
        <w:t>S</w:t>
      </w:r>
      <w:r w:rsidR="00A71FA0">
        <w:rPr>
          <w:b/>
          <w:u w:val="single"/>
        </w:rPr>
        <w:t>pacers</w:t>
      </w:r>
      <w:r w:rsidR="00E00CAB">
        <w:rPr>
          <w:b/>
        </w:rPr>
        <w:t xml:space="preserve"> </w:t>
      </w:r>
      <w:r>
        <w:rPr>
          <w:b/>
        </w:rPr>
        <w:t xml:space="preserve">– </w:t>
      </w:r>
      <w:r w:rsidR="00C572CF">
        <w:t xml:space="preserve">When these spawn, </w:t>
      </w:r>
      <w:r w:rsidR="002C6DF9">
        <w:t>they will be in front of the Player and</w:t>
      </w:r>
      <w:r w:rsidR="00694637">
        <w:t xml:space="preserve"> remain</w:t>
      </w:r>
      <w:r w:rsidR="00987728">
        <w:t xml:space="preserve"> </w:t>
      </w:r>
      <w:r w:rsidR="002C6DF9">
        <w:t xml:space="preserve">at </w:t>
      </w:r>
      <w:r w:rsidR="00987728">
        <w:t>a fixed</w:t>
      </w:r>
      <w:r w:rsidR="002C6DF9">
        <w:t xml:space="preserve"> distance</w:t>
      </w:r>
      <w:r w:rsidR="00394A24">
        <w:t xml:space="preserve"> if time is flowing normally. </w:t>
      </w:r>
    </w:p>
    <w:p w14:paraId="3B2F45B9" w14:textId="0AF81ADE" w:rsidR="001D1A5B" w:rsidRDefault="00A9101E" w:rsidP="001D1A5B">
      <w:pPr>
        <w:pStyle w:val="ListBullet"/>
        <w:numPr>
          <w:ilvl w:val="2"/>
          <w:numId w:val="7"/>
        </w:numPr>
      </w:pPr>
      <w:r>
        <w:rPr>
          <w:b/>
          <w:u w:val="single"/>
        </w:rPr>
        <w:t>Attack Interval:</w:t>
      </w:r>
      <w:r>
        <w:t xml:space="preserve"> </w:t>
      </w:r>
      <w:r w:rsidR="00394A24">
        <w:t xml:space="preserve">While </w:t>
      </w:r>
      <w:r w:rsidR="0002383B">
        <w:t xml:space="preserve">in normal time, Spacers will periodically fire lasers at the Player every </w:t>
      </w:r>
      <w:r w:rsidR="0002383B">
        <w:rPr>
          <w:u w:val="single"/>
        </w:rPr>
        <w:t>5 seconds</w:t>
      </w:r>
      <w:r w:rsidR="0002383B">
        <w:t>.</w:t>
      </w:r>
      <w:r w:rsidR="003F3D67">
        <w:t xml:space="preserve"> They continue to do this until the player dies from taking too much health, or the Player destroys the Spacer.</w:t>
      </w:r>
    </w:p>
    <w:p w14:paraId="29EB84D2" w14:textId="7CE3702A" w:rsidR="00F33881" w:rsidRDefault="00A9101E" w:rsidP="001D1A5B">
      <w:pPr>
        <w:pStyle w:val="ListBullet"/>
        <w:numPr>
          <w:ilvl w:val="2"/>
          <w:numId w:val="7"/>
        </w:numPr>
      </w:pPr>
      <w:r>
        <w:rPr>
          <w:b/>
          <w:u w:val="single"/>
        </w:rPr>
        <w:t>Spacers and Stopped Time:</w:t>
      </w:r>
      <w:r>
        <w:t xml:space="preserve"> </w:t>
      </w:r>
      <w:r w:rsidR="00136DF2">
        <w:t>Stopping time allows players to close the gap between the p</w:t>
      </w:r>
      <w:r w:rsidR="0002383B">
        <w:t>layer and the Spacer since the Spacer can only maintain it’s position in front of the player</w:t>
      </w:r>
      <w:r w:rsidR="00F56DAD">
        <w:t xml:space="preserve"> while time is flowing normally</w:t>
      </w:r>
      <w:r w:rsidR="00136DF2">
        <w:t xml:space="preserve">. </w:t>
      </w:r>
      <w:r w:rsidR="00F56DAD">
        <w:t>While the Spacer</w:t>
      </w:r>
      <w:r w:rsidR="00AB30EA">
        <w:t xml:space="preserve"> is </w:t>
      </w:r>
      <w:r w:rsidR="00BB0BD5">
        <w:t>frozen in stopped time, t</w:t>
      </w:r>
      <w:r w:rsidR="009B5F71">
        <w:t>he player can destroy it</w:t>
      </w:r>
      <w:r w:rsidR="00987728">
        <w:t xml:space="preserve"> by dashing through</w:t>
      </w:r>
      <w:r w:rsidR="009B5F71">
        <w:t xml:space="preserve"> it</w:t>
      </w:r>
      <w:r w:rsidR="00BB0BD5">
        <w:t>.</w:t>
      </w:r>
    </w:p>
    <w:p w14:paraId="6C22E12E" w14:textId="5E6216FF" w:rsidR="00F33881" w:rsidRDefault="003E5FEC" w:rsidP="00843474">
      <w:pPr>
        <w:pStyle w:val="ListBullet"/>
        <w:numPr>
          <w:ilvl w:val="2"/>
          <w:numId w:val="7"/>
        </w:numPr>
      </w:pPr>
      <w:r>
        <w:rPr>
          <w:b/>
          <w:u w:val="single"/>
        </w:rPr>
        <w:t>Spacer</w:t>
      </w:r>
      <w:r w:rsidR="00C70CE2">
        <w:rPr>
          <w:b/>
          <w:u w:val="single"/>
        </w:rPr>
        <w:t xml:space="preserve"> Lasers and Stopped Time:</w:t>
      </w:r>
      <w:r w:rsidR="00C70CE2">
        <w:t xml:space="preserve"> </w:t>
      </w:r>
      <w:r w:rsidR="001D1A5B">
        <w:t xml:space="preserve">Spacers cannot shoot lasers at the player if time is stopped, as they can only act in normal time. </w:t>
      </w:r>
      <w:r w:rsidR="00636943">
        <w:t>If a Spacer’s laser has been shot at the player, but time stops before it hits, the laser will be frozen in space until normal time resumes</w:t>
      </w:r>
      <w:r w:rsidR="00843474">
        <w:t>.</w:t>
      </w:r>
      <w:r w:rsidR="003F2BF4">
        <w:t xml:space="preserve"> If the player touches the laser in stopped time, the Player will still take damage.</w:t>
      </w:r>
    </w:p>
    <w:p w14:paraId="11E6EF4B" w14:textId="5ED40349" w:rsidR="009E5DF3" w:rsidRDefault="00372A0B" w:rsidP="00136DF2">
      <w:pPr>
        <w:pStyle w:val="ListBullet"/>
        <w:numPr>
          <w:ilvl w:val="1"/>
          <w:numId w:val="7"/>
        </w:numPr>
      </w:pPr>
      <w:r>
        <w:rPr>
          <w:b/>
          <w:u w:val="single"/>
        </w:rPr>
        <w:lastRenderedPageBreak/>
        <w:t>Timers</w:t>
      </w:r>
      <w:r>
        <w:rPr>
          <w:b/>
        </w:rPr>
        <w:t xml:space="preserve"> </w:t>
      </w:r>
      <w:r w:rsidR="00540AC2">
        <w:rPr>
          <w:b/>
        </w:rPr>
        <w:t xml:space="preserve">– </w:t>
      </w:r>
      <w:r w:rsidR="001160F9">
        <w:t>These are special enemies th</w:t>
      </w:r>
      <w:r w:rsidR="00ED1128">
        <w:t>at also have the power to stop t</w:t>
      </w:r>
      <w:r w:rsidR="001160F9">
        <w:t>ime. When</w:t>
      </w:r>
      <w:r w:rsidR="00F12589">
        <w:t xml:space="preserve"> one of these spawns, the game’s state </w:t>
      </w:r>
      <w:r w:rsidR="001160F9">
        <w:t>is immediately forced into Stopped Time</w:t>
      </w:r>
      <w:r w:rsidR="0084013E">
        <w:t xml:space="preserve">. The Player </w:t>
      </w:r>
      <w:r w:rsidR="00F562FD">
        <w:t xml:space="preserve">will be </w:t>
      </w:r>
      <w:r w:rsidR="0084013E">
        <w:t>fro</w:t>
      </w:r>
      <w:r w:rsidR="00F12589">
        <w:t>zen in place unless</w:t>
      </w:r>
      <w:r w:rsidR="0084013E">
        <w:t xml:space="preserve"> </w:t>
      </w:r>
      <w:r w:rsidR="00013758">
        <w:t>he</w:t>
      </w:r>
      <w:r w:rsidR="00F562FD">
        <w:t xml:space="preserve"> enters Stopped Time himself.</w:t>
      </w:r>
      <w:r w:rsidR="00481DF5">
        <w:t xml:space="preserve"> Timers spawn in the same way tha</w:t>
      </w:r>
      <w:r w:rsidR="00F12589">
        <w:t>t Spacers do.</w:t>
      </w:r>
    </w:p>
    <w:p w14:paraId="49A9DD0E" w14:textId="02AE9494" w:rsidR="00CC03D7" w:rsidRDefault="003F2BF4" w:rsidP="003F187F">
      <w:pPr>
        <w:pStyle w:val="ListBullet"/>
        <w:numPr>
          <w:ilvl w:val="2"/>
          <w:numId w:val="7"/>
        </w:numPr>
      </w:pPr>
      <w:r>
        <w:rPr>
          <w:b/>
          <w:u w:val="single"/>
        </w:rPr>
        <w:t>Attack Interval:</w:t>
      </w:r>
      <w:r>
        <w:t xml:space="preserve"> </w:t>
      </w:r>
      <w:r w:rsidR="00606218">
        <w:t>T</w:t>
      </w:r>
      <w:r w:rsidR="00013758">
        <w:t xml:space="preserve">imers, similar to their Spacer counterparts, also shoot lasers at the Player at 5 second intervals. The main difference is that </w:t>
      </w:r>
      <w:r w:rsidR="009E5568">
        <w:t>t</w:t>
      </w:r>
      <w:r w:rsidR="009C1707">
        <w:t>hey force the time state to change to Stopped Time</w:t>
      </w:r>
      <w:r w:rsidR="00316D34">
        <w:t xml:space="preserve"> before starting their countdown. Once their countdown ends,</w:t>
      </w:r>
      <w:r w:rsidR="00F56B93">
        <w:t xml:space="preserve"> time goes back into Normal Time as the Timer</w:t>
      </w:r>
      <w:r w:rsidR="00316D34">
        <w:t xml:space="preserve"> disappear</w:t>
      </w:r>
      <w:r w:rsidR="00F56B93">
        <w:t>s leaving a Giant Laser in its</w:t>
      </w:r>
      <w:r w:rsidR="00316D34">
        <w:t xml:space="preserve"> place</w:t>
      </w:r>
      <w:r w:rsidR="00F56B93">
        <w:t xml:space="preserve">. </w:t>
      </w:r>
      <w:r w:rsidR="003F187F">
        <w:t>If the time state is in Normal Time, t</w:t>
      </w:r>
      <w:r w:rsidR="00F56B93">
        <w:t>his Laser will insta</w:t>
      </w:r>
      <w:r w:rsidR="00CC03D7">
        <w:t>ntly travel to wherever the player’s position was when the Timer’s countdown went to 0.</w:t>
      </w:r>
    </w:p>
    <w:p w14:paraId="3502D5B0" w14:textId="46D64324" w:rsidR="005D5E96" w:rsidRDefault="00C97DAE" w:rsidP="005D5E96">
      <w:pPr>
        <w:pStyle w:val="ListBullet"/>
        <w:numPr>
          <w:ilvl w:val="2"/>
          <w:numId w:val="7"/>
        </w:numPr>
      </w:pPr>
      <w:r>
        <w:rPr>
          <w:b/>
          <w:u w:val="single"/>
        </w:rPr>
        <w:t>Player vs Timers:</w:t>
      </w:r>
      <w:r>
        <w:t xml:space="preserve"> </w:t>
      </w:r>
      <w:r w:rsidR="005D5E96">
        <w:t>The core of the interaction between the Player and Timers is the choice of when the Player decides to enter stopped time.</w:t>
      </w:r>
      <w:r w:rsidR="00571B2C">
        <w:t xml:space="preserve"> Since the Timers only have 5 seconds of time to act in `Stopped Time` before they shoot their laser, the Player must carefully time </w:t>
      </w:r>
      <w:r w:rsidR="000552B1">
        <w:t xml:space="preserve">when to enter Stopped Time himself in order to dodge the laser. </w:t>
      </w:r>
    </w:p>
    <w:p w14:paraId="050EB690" w14:textId="3C764310" w:rsidR="000552B1" w:rsidRDefault="00E459E5" w:rsidP="000552B1">
      <w:pPr>
        <w:pStyle w:val="ListBullet"/>
        <w:numPr>
          <w:ilvl w:val="3"/>
          <w:numId w:val="7"/>
        </w:numPr>
      </w:pPr>
      <w:r>
        <w:t xml:space="preserve">For example, let's say </w:t>
      </w:r>
      <w:r w:rsidR="000552B1">
        <w:t xml:space="preserve">the Player has only has 3 seconds of Stopped Time currently </w:t>
      </w:r>
      <w:r>
        <w:t>usable. The Player is dodging asteroids in normal time, when suddenly a Timer appears and forces the</w:t>
      </w:r>
      <w:r w:rsidR="00764EBB">
        <w:t xml:space="preserve"> time state into Stopped Time. </w:t>
      </w:r>
      <w:r w:rsidR="00584230">
        <w:t>The Timer’s laser begins c</w:t>
      </w:r>
      <w:r w:rsidR="00E93822">
        <w:t>ounting down from 5 seconds, but</w:t>
      </w:r>
      <w:r w:rsidR="00584230">
        <w:t xml:space="preserve"> the Player panics and enters Stopped Time himself</w:t>
      </w:r>
      <w:r w:rsidR="00E93822">
        <w:t xml:space="preserve"> at the Timer’s 4 second mark. The Player, however, only has 3 seconds left to act within Stopped Time. As the Player </w:t>
      </w:r>
      <w:r w:rsidR="007D1BFB">
        <w:t>runs out of stopped time, the Timer still has 1 second to act while the Player is now “stuck” back in normal time and frozen due to being out of stopped time.</w:t>
      </w:r>
      <w:r w:rsidR="00C01D5C">
        <w:t xml:space="preserve"> </w:t>
      </w:r>
      <w:r w:rsidR="00850D2A">
        <w:t>Once the Timer finishes counting down, time will resume to normal and the Giant Laser the tier leaves behind will hit the player</w:t>
      </w:r>
      <w:r w:rsidR="00881267">
        <w:t xml:space="preserve"> since the P</w:t>
      </w:r>
      <w:r w:rsidR="00850D2A">
        <w:t xml:space="preserve">layer’s last known location is where the player was frozen due to </w:t>
      </w:r>
      <w:r w:rsidR="00881267">
        <w:t>the Player running out of stopped time before the Timer.</w:t>
      </w:r>
    </w:p>
    <w:p w14:paraId="09BE3E58" w14:textId="48A04CC3" w:rsidR="00C01D5C" w:rsidRDefault="00C01D5C" w:rsidP="000552B1">
      <w:pPr>
        <w:pStyle w:val="ListBullet"/>
        <w:numPr>
          <w:ilvl w:val="3"/>
          <w:numId w:val="7"/>
        </w:numPr>
      </w:pPr>
      <w:r>
        <w:t>In the above example, the Player should have waited until the Timer’s countdown was at least at 2 seconds to active his own stopped time, so that the</w:t>
      </w:r>
      <w:r w:rsidR="00B87A34">
        <w:t xml:space="preserve"> Timer would run out of stopped time first, thus allowing the player to dodge the laser.</w:t>
      </w:r>
      <w:r w:rsidR="00881267">
        <w:t xml:space="preserve"> Since the Timer stops tracking where the player’s location is once its countdown reaches 0, the Player has 1 second to move to a different place in space to avoid the </w:t>
      </w:r>
      <w:r w:rsidR="00552887">
        <w:t xml:space="preserve">Giant Laser that will fire </w:t>
      </w:r>
      <w:r w:rsidR="00552887">
        <w:lastRenderedPageBreak/>
        <w:t>once all characters have exited stopped time and normal time has resumed.</w:t>
      </w:r>
    </w:p>
    <w:p w14:paraId="2EDF0769" w14:textId="72924E19" w:rsidR="00396460" w:rsidRDefault="00C97DAE" w:rsidP="004E3BB9">
      <w:pPr>
        <w:pStyle w:val="ListBullet"/>
        <w:numPr>
          <w:ilvl w:val="3"/>
          <w:numId w:val="7"/>
        </w:numPr>
      </w:pPr>
      <w:r>
        <w:t>For a specific example of the time stopping, back and forth combat between the Player and the Timers, please reference the Jotaro vs DIO fight in JoJo’s Bizarre Adventure Part III: Stardust Crusaders</w:t>
      </w:r>
      <w:r w:rsidR="00161EE2">
        <w:t xml:space="preserve">. The way Jotaro handle’s DIO’s time stopping abilities very much inspired the way this mechanic works: </w:t>
      </w:r>
      <w:hyperlink r:id="rId7" w:history="1">
        <w:r w:rsidR="004E3BB9" w:rsidRPr="00C73313">
          <w:rPr>
            <w:rStyle w:val="Hyperlink"/>
          </w:rPr>
          <w:t>https://youtu.be/mO4z_2J2mmU</w:t>
        </w:r>
      </w:hyperlink>
      <w:r w:rsidR="004E3BB9">
        <w:t xml:space="preserve"> </w:t>
      </w:r>
    </w:p>
    <w:p w14:paraId="6F7BB5EF" w14:textId="77777777" w:rsidR="00B07233" w:rsidRDefault="00B07233" w:rsidP="00B07233">
      <w:pPr>
        <w:pStyle w:val="ListBullet"/>
        <w:numPr>
          <w:ilvl w:val="0"/>
          <w:numId w:val="0"/>
        </w:numPr>
        <w:ind w:left="2880"/>
      </w:pPr>
    </w:p>
    <w:p w14:paraId="15BCD9FB" w14:textId="77777777" w:rsidR="005D3185" w:rsidRDefault="005D3185" w:rsidP="003D0262">
      <w:pPr>
        <w:pStyle w:val="Heading2"/>
      </w:pPr>
    </w:p>
    <w:p w14:paraId="5BA64E47" w14:textId="1DF217EF" w:rsidR="00386030" w:rsidRDefault="003D0262" w:rsidP="003D0262">
      <w:pPr>
        <w:pStyle w:val="Heading2"/>
      </w:pPr>
      <w:r>
        <w:t>Gameplay Mechanics</w:t>
      </w:r>
    </w:p>
    <w:p w14:paraId="226EA458" w14:textId="4AF7532A" w:rsidR="00ED1F4A" w:rsidRPr="000360F4" w:rsidRDefault="00ED1F4A" w:rsidP="00ED1F4A">
      <w:pPr>
        <w:pStyle w:val="Heading3"/>
        <w:rPr>
          <w:sz w:val="30"/>
          <w:szCs w:val="30"/>
        </w:rPr>
      </w:pPr>
      <w:r>
        <w:rPr>
          <w:sz w:val="30"/>
          <w:szCs w:val="30"/>
        </w:rPr>
        <w:t>Health and Death</w:t>
      </w:r>
    </w:p>
    <w:p w14:paraId="1A9A8CC3" w14:textId="04D69222" w:rsidR="00ED1F4A" w:rsidRPr="003362D1" w:rsidRDefault="004E3BB9" w:rsidP="00ED1F4A">
      <w:r>
        <w:t xml:space="preserve">The player starts with </w:t>
      </w:r>
      <w:r>
        <w:rPr>
          <w:b/>
          <w:u w:val="single"/>
        </w:rPr>
        <w:t>5 Health</w:t>
      </w:r>
      <w:r>
        <w:t xml:space="preserve">. Every time the Player is shot with a Laser or hits an Asteroid, they will lose a health. </w:t>
      </w:r>
      <w:r w:rsidR="00B3517E">
        <w:t xml:space="preserve">For </w:t>
      </w:r>
      <w:r w:rsidR="00B3517E">
        <w:rPr>
          <w:u w:val="single"/>
        </w:rPr>
        <w:t>every 5 Temporal Rifts</w:t>
      </w:r>
      <w:r w:rsidR="00B3517E">
        <w:t xml:space="preserve"> the Player collects, he wi</w:t>
      </w:r>
      <w:r w:rsidR="005942D3">
        <w:t>ll replenish his health by 1. If</w:t>
      </w:r>
      <w:r w:rsidR="007B3E8E">
        <w:t xml:space="preserve"> the player is already at 5 Health and they gather 5 Rifts, they can increase their health as </w:t>
      </w:r>
      <w:r w:rsidR="007B3E8E">
        <w:rPr>
          <w:b/>
        </w:rPr>
        <w:t>Overhealth</w:t>
      </w:r>
      <w:r w:rsidR="007B3E8E">
        <w:t xml:space="preserve"> up to a maximum of</w:t>
      </w:r>
      <w:r w:rsidR="003362D1">
        <w:t xml:space="preserve"> </w:t>
      </w:r>
      <w:r w:rsidR="003362D1">
        <w:rPr>
          <w:b/>
          <w:u w:val="single"/>
        </w:rPr>
        <w:t>10 total health</w:t>
      </w:r>
      <w:r w:rsidR="003362D1">
        <w:t>(5 Health and 5 Overhealth).</w:t>
      </w:r>
    </w:p>
    <w:p w14:paraId="14044E0B" w14:textId="6B0C304A" w:rsidR="003D0262" w:rsidRPr="000360F4" w:rsidRDefault="00B50E63" w:rsidP="00B50E63">
      <w:pPr>
        <w:pStyle w:val="Heading3"/>
        <w:rPr>
          <w:sz w:val="30"/>
          <w:szCs w:val="30"/>
        </w:rPr>
      </w:pPr>
      <w:r w:rsidRPr="000360F4">
        <w:rPr>
          <w:sz w:val="30"/>
          <w:szCs w:val="30"/>
        </w:rPr>
        <w:t>Time States</w:t>
      </w:r>
      <w:r w:rsidR="00565A18">
        <w:rPr>
          <w:sz w:val="30"/>
          <w:szCs w:val="30"/>
        </w:rPr>
        <w:t xml:space="preserve"> and Energy</w:t>
      </w:r>
    </w:p>
    <w:p w14:paraId="445FC739" w14:textId="2CB353F2" w:rsidR="008B21CD" w:rsidRPr="006263CA" w:rsidRDefault="00B50E63" w:rsidP="00AC64FB">
      <w:r>
        <w:t xml:space="preserve">There will be two main “states” that time can be in: </w:t>
      </w:r>
      <w:r w:rsidRPr="004536B2">
        <w:rPr>
          <w:b/>
          <w:i/>
        </w:rPr>
        <w:t>normal</w:t>
      </w:r>
      <w:r>
        <w:t xml:space="preserve"> and </w:t>
      </w:r>
      <w:r w:rsidRPr="004536B2">
        <w:rPr>
          <w:b/>
          <w:i/>
        </w:rPr>
        <w:t>stopped</w:t>
      </w:r>
      <w:r>
        <w:t xml:space="preserve">. </w:t>
      </w:r>
      <w:r w:rsidR="004536B2">
        <w:t xml:space="preserve">Different objects in the world may be in different states simultaneously, but time’s current state will always be </w:t>
      </w:r>
      <w:r w:rsidR="000360F4">
        <w:t>shown from the</w:t>
      </w:r>
      <w:r w:rsidR="00E91C95">
        <w:t xml:space="preserve"> perspective of the player. By default the player starts the game in Normal Time, f</w:t>
      </w:r>
      <w:r w:rsidR="009265EC">
        <w:t xml:space="preserve">lying in the player’s local forward direction at a set speed that will increase </w:t>
      </w:r>
      <w:r w:rsidR="00F50C70">
        <w:t xml:space="preserve">as more </w:t>
      </w:r>
      <w:r w:rsidR="00F50C70">
        <w:rPr>
          <w:b/>
          <w:i/>
        </w:rPr>
        <w:t>temporal rifts</w:t>
      </w:r>
      <w:r w:rsidR="00F50C70">
        <w:t xml:space="preserve"> are gathered</w:t>
      </w:r>
      <w:r w:rsidR="00FB354C">
        <w:t>.</w:t>
      </w:r>
    </w:p>
    <w:p w14:paraId="1138C44E" w14:textId="31801BF2" w:rsidR="000360F4" w:rsidRDefault="000360F4" w:rsidP="000360F4">
      <w:pPr>
        <w:pStyle w:val="Heading4"/>
        <w:rPr>
          <w:sz w:val="30"/>
          <w:szCs w:val="30"/>
        </w:rPr>
      </w:pPr>
      <w:r w:rsidRPr="00910AEF">
        <w:rPr>
          <w:sz w:val="30"/>
          <w:szCs w:val="30"/>
        </w:rPr>
        <w:t>Normal Time</w:t>
      </w:r>
    </w:p>
    <w:p w14:paraId="48596451" w14:textId="77B3DC96" w:rsidR="00BF0681" w:rsidRDefault="006337D3" w:rsidP="00910AEF">
      <w:r>
        <w:t>While the player is in Normal T</w:t>
      </w:r>
      <w:r w:rsidR="00910AEF">
        <w:t xml:space="preserve">ime, they will constantly and indefinitely be flying </w:t>
      </w:r>
      <w:r w:rsidR="006A0D11">
        <w:t xml:space="preserve">in the current </w:t>
      </w:r>
      <w:r w:rsidR="00910AEF">
        <w:t>“forward”</w:t>
      </w:r>
      <w:r w:rsidR="006A0D11">
        <w:t xml:space="preserve"> Z direction with limited X and Y axis mobility. </w:t>
      </w:r>
      <w:r w:rsidR="00E60C94">
        <w:t>In thi</w:t>
      </w:r>
      <w:r w:rsidR="007E6B3B">
        <w:t>s time state, the Player’s world</w:t>
      </w:r>
      <w:r w:rsidR="00E60C94">
        <w:t xml:space="preserve"> Z axis direction cannot be changed, only their X and Y positions.</w:t>
      </w:r>
      <w:r w:rsidR="00A078EC">
        <w:t xml:space="preserve"> </w:t>
      </w:r>
      <w:r w:rsidR="00E60C94">
        <w:t>The faster the player is moving, the more limited the Local X and Y maneuvera</w:t>
      </w:r>
      <w:r w:rsidR="00DC1E0F">
        <w:t>bility. In order to change World</w:t>
      </w:r>
      <w:r w:rsidR="00E60C94">
        <w:t xml:space="preserve"> Z directions and effectively pull off sharp turns in Space, the player must enter Stopped Time.</w:t>
      </w:r>
    </w:p>
    <w:p w14:paraId="1DEB5D69" w14:textId="73261800" w:rsidR="00EF786E" w:rsidRPr="007E6B3B" w:rsidRDefault="00EF786E" w:rsidP="00910AEF">
      <w:r>
        <w:t>The player will also continuously regenerate</w:t>
      </w:r>
      <w:r w:rsidR="007E6B3B">
        <w:t xml:space="preserve"> usable</w:t>
      </w:r>
      <w:r>
        <w:t xml:space="preserve"> </w:t>
      </w:r>
      <w:r w:rsidR="007E6B3B">
        <w:rPr>
          <w:b/>
        </w:rPr>
        <w:t>Stopped Time</w:t>
      </w:r>
      <w:r w:rsidR="007E6B3B">
        <w:t xml:space="preserve"> for as they spend time in </w:t>
      </w:r>
      <w:r w:rsidR="005D4DEE">
        <w:rPr>
          <w:b/>
        </w:rPr>
        <w:t>Normal</w:t>
      </w:r>
      <w:r w:rsidR="007E6B3B">
        <w:rPr>
          <w:b/>
        </w:rPr>
        <w:t xml:space="preserve"> Time</w:t>
      </w:r>
      <w:r w:rsidR="007E6B3B">
        <w:t>.</w:t>
      </w:r>
      <w:r w:rsidR="005D4DEE">
        <w:t xml:space="preserve"> This is not limited to integer values of time spent in normal time. If the Player only spends 0.2 </w:t>
      </w:r>
      <w:r w:rsidR="005D4DEE">
        <w:lastRenderedPageBreak/>
        <w:t>seconds in normal time, they will gain back 0.2 seconds of usable Stopped Time, and so on for any denomination of time.</w:t>
      </w:r>
    </w:p>
    <w:p w14:paraId="602B8E87" w14:textId="6C5BE95A" w:rsidR="008C732A" w:rsidRPr="00F61D65" w:rsidRDefault="006337D3" w:rsidP="00910AEF">
      <w:r>
        <w:t xml:space="preserve">Asteroids will randomly and infinitely </w:t>
      </w:r>
      <w:r w:rsidR="007F2607">
        <w:t>spawn in front of the player. The small and medium ones can be dodged, however large asteroids can not be dodged with the limited X Y movement the playe</w:t>
      </w:r>
      <w:r w:rsidR="007C4D1B">
        <w:t xml:space="preserve">r has access to in Normal Time. Large Asteroids can ONLY be dodged utilizing </w:t>
      </w:r>
      <w:r w:rsidR="007C4D1B">
        <w:rPr>
          <w:b/>
        </w:rPr>
        <w:t>Stopped Time</w:t>
      </w:r>
      <w:r w:rsidR="007C4D1B">
        <w:t xml:space="preserve"> in order to change their forward direction.</w:t>
      </w:r>
    </w:p>
    <w:p w14:paraId="00C179E0" w14:textId="2571483E" w:rsidR="00FD3B7C" w:rsidRPr="00533720" w:rsidRDefault="006337D3" w:rsidP="00533720">
      <w:pPr>
        <w:pStyle w:val="Heading4"/>
        <w:rPr>
          <w:sz w:val="30"/>
          <w:szCs w:val="30"/>
        </w:rPr>
      </w:pPr>
      <w:r w:rsidRPr="006337D3">
        <w:rPr>
          <w:sz w:val="30"/>
          <w:szCs w:val="30"/>
        </w:rPr>
        <w:t>Stopped Time</w:t>
      </w:r>
      <w:r w:rsidR="00FD3B7C">
        <w:t xml:space="preserve"> </w:t>
      </w:r>
    </w:p>
    <w:p w14:paraId="0442376E" w14:textId="2E95B4A5" w:rsidR="000A0143" w:rsidRDefault="00FD3B7C" w:rsidP="00FD3B7C">
      <w:r>
        <w:t>W</w:t>
      </w:r>
      <w:r w:rsidR="003D10A3">
        <w:t>hile in Stopped Time, the Player loses</w:t>
      </w:r>
      <w:r w:rsidR="00ED3819">
        <w:t xml:space="preserve"> the ability to move in their world</w:t>
      </w:r>
      <w:r w:rsidR="003D10A3">
        <w:t xml:space="preserve"> X and Y directions, but instead gain the ability to rotate around 360 degrees with the mouse in order to change their</w:t>
      </w:r>
      <w:r w:rsidR="00F2575F">
        <w:t xml:space="preserve"> current “forward” Z direction. </w:t>
      </w:r>
      <w:r w:rsidR="00963D43">
        <w:t>The player no longer moves constantly forward during stopped time, but can dash in</w:t>
      </w:r>
      <w:r w:rsidR="008D2244">
        <w:t xml:space="preserve"> w</w:t>
      </w:r>
      <w:r w:rsidR="00963D43">
        <w:t xml:space="preserve">hatever new “forward” is </w:t>
      </w:r>
      <w:r w:rsidR="00ED3819">
        <w:t>oriented</w:t>
      </w:r>
      <w:r w:rsidR="00F17247">
        <w:t>. This dancing between Stopped and Normal time will</w:t>
      </w:r>
      <w:r w:rsidR="00F2575F">
        <w:t xml:space="preserve"> be the only way for players to avoid</w:t>
      </w:r>
      <w:r w:rsidR="00F17247">
        <w:t xml:space="preserve"> Large Aster</w:t>
      </w:r>
      <w:r w:rsidR="00ED3819">
        <w:t>oids as well as destroy Spacers</w:t>
      </w:r>
      <w:r w:rsidR="00F17247">
        <w:t xml:space="preserve"> that spawn.</w:t>
      </w:r>
    </w:p>
    <w:p w14:paraId="3103572C" w14:textId="03282E88" w:rsidR="00FD3B7C" w:rsidRDefault="00E40E54" w:rsidP="00FD3B7C">
      <w:pPr>
        <w:rPr>
          <w:b/>
        </w:rPr>
      </w:pPr>
      <w:r>
        <w:t xml:space="preserve">The following  are some representational images of how Normal and Stopped Time will be perceived </w:t>
      </w:r>
      <w:r w:rsidR="000071FD">
        <w:t xml:space="preserve">by the Player. Please Note the difference between the </w:t>
      </w:r>
      <w:r w:rsidR="000071FD">
        <w:rPr>
          <w:b/>
        </w:rPr>
        <w:t>Player’s (Red Axis) Local Directional Orientation</w:t>
      </w:r>
      <w:r w:rsidR="000071FD">
        <w:t xml:space="preserve"> and the </w:t>
      </w:r>
      <w:r w:rsidR="000071FD">
        <w:rPr>
          <w:b/>
        </w:rPr>
        <w:t>World Orientation</w:t>
      </w:r>
      <w:r w:rsidR="00817DA5">
        <w:rPr>
          <w:b/>
        </w:rPr>
        <w:t xml:space="preserve"> </w:t>
      </w:r>
      <w:r w:rsidR="000071FD">
        <w:rPr>
          <w:b/>
        </w:rPr>
        <w:t>(Black Axis).</w:t>
      </w:r>
    </w:p>
    <w:p w14:paraId="378DD393" w14:textId="6B15F2D1" w:rsidR="00817DA5" w:rsidRDefault="00817DA5" w:rsidP="00FD3B7C">
      <w:r>
        <w:t xml:space="preserve">The World Orientation will effectively remain constant, as </w:t>
      </w:r>
      <w:r w:rsidR="00024E54">
        <w:rPr>
          <w:b/>
        </w:rPr>
        <w:t>Asteroids</w:t>
      </w:r>
      <w:r>
        <w:t xml:space="preserve"> will remain locked in their </w:t>
      </w:r>
      <w:r>
        <w:rPr>
          <w:b/>
        </w:rPr>
        <w:t>World Coordinates</w:t>
      </w:r>
      <w:r>
        <w:t xml:space="preserve"> when time is stopped, but </w:t>
      </w:r>
      <w:r>
        <w:rPr>
          <w:b/>
        </w:rPr>
        <w:t>the Player</w:t>
      </w:r>
      <w:r>
        <w:t xml:space="preserve"> will be able to freely manipulate their local</w:t>
      </w:r>
      <w:r w:rsidR="00CD07CB">
        <w:t xml:space="preserve"> orientations and positions while time is stopped.</w:t>
      </w:r>
    </w:p>
    <w:p w14:paraId="582EDAAA" w14:textId="77777777" w:rsidR="00CD07CB" w:rsidRDefault="00CD07CB" w:rsidP="00FD3B7C"/>
    <w:p w14:paraId="18878C45" w14:textId="77777777" w:rsidR="00CD07CB" w:rsidRDefault="00CD07CB" w:rsidP="00FD3B7C"/>
    <w:p w14:paraId="231CE4BF" w14:textId="77777777" w:rsidR="00CD07CB" w:rsidRDefault="00CD07CB" w:rsidP="00FD3B7C"/>
    <w:p w14:paraId="26803746" w14:textId="77777777" w:rsidR="00CD07CB" w:rsidRDefault="00CD07CB" w:rsidP="00FD3B7C"/>
    <w:p w14:paraId="1FD541A3" w14:textId="6B7A4252" w:rsidR="00CD07CB" w:rsidRPr="00817DA5" w:rsidRDefault="00CD07CB" w:rsidP="00FD3B7C">
      <w:r>
        <w:rPr>
          <w:noProof/>
          <w:lang w:eastAsia="en-US"/>
        </w:rPr>
        <w:lastRenderedPageBreak/>
        <w:drawing>
          <wp:anchor distT="0" distB="0" distL="114300" distR="114300" simplePos="0" relativeHeight="251700224" behindDoc="0" locked="0" layoutInCell="1" allowOverlap="1" wp14:anchorId="4C4F31EF" wp14:editId="2FB012D5">
            <wp:simplePos x="0" y="0"/>
            <wp:positionH relativeFrom="column">
              <wp:posOffset>0</wp:posOffset>
            </wp:positionH>
            <wp:positionV relativeFrom="paragraph">
              <wp:posOffset>0</wp:posOffset>
            </wp:positionV>
            <wp:extent cx="5982970" cy="7982585"/>
            <wp:effectExtent l="0" t="0" r="1143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2970" cy="7982585"/>
                    </a:xfrm>
                    <a:prstGeom prst="rect">
                      <a:avLst/>
                    </a:prstGeom>
                  </pic:spPr>
                </pic:pic>
              </a:graphicData>
            </a:graphic>
          </wp:anchor>
        </w:drawing>
      </w:r>
    </w:p>
    <w:p w14:paraId="6CC2DDA5" w14:textId="2E12C2AE" w:rsidR="007C4D1B" w:rsidRDefault="00E17CF2" w:rsidP="006337D3">
      <w:r>
        <w:rPr>
          <w:noProof/>
          <w:lang w:eastAsia="en-US"/>
        </w:rPr>
        <w:lastRenderedPageBreak/>
        <w:drawing>
          <wp:anchor distT="0" distB="0" distL="114300" distR="114300" simplePos="0" relativeHeight="251676672" behindDoc="0" locked="0" layoutInCell="1" allowOverlap="1" wp14:anchorId="4110F7CB" wp14:editId="361E79C0">
            <wp:simplePos x="0" y="0"/>
            <wp:positionH relativeFrom="column">
              <wp:posOffset>-2540</wp:posOffset>
            </wp:positionH>
            <wp:positionV relativeFrom="paragraph">
              <wp:posOffset>0</wp:posOffset>
            </wp:positionV>
            <wp:extent cx="6265545" cy="8359140"/>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5545" cy="8359140"/>
                    </a:xfrm>
                    <a:prstGeom prst="rect">
                      <a:avLst/>
                    </a:prstGeom>
                  </pic:spPr>
                </pic:pic>
              </a:graphicData>
            </a:graphic>
            <wp14:sizeRelH relativeFrom="margin">
              <wp14:pctWidth>0</wp14:pctWidth>
            </wp14:sizeRelH>
            <wp14:sizeRelV relativeFrom="margin">
              <wp14:pctHeight>0</wp14:pctHeight>
            </wp14:sizeRelV>
          </wp:anchor>
        </w:drawing>
      </w:r>
    </w:p>
    <w:p w14:paraId="4CBD5876" w14:textId="3C0E3E69" w:rsidR="008261C2" w:rsidRDefault="00726623" w:rsidP="002A70D6">
      <w:r>
        <w:rPr>
          <w:noProof/>
          <w:lang w:eastAsia="en-US"/>
        </w:rPr>
        <w:lastRenderedPageBreak/>
        <w:drawing>
          <wp:anchor distT="0" distB="0" distL="114300" distR="114300" simplePos="0" relativeHeight="251677696" behindDoc="0" locked="0" layoutInCell="1" allowOverlap="1" wp14:anchorId="73ABE916" wp14:editId="219DCBD6">
            <wp:simplePos x="0" y="0"/>
            <wp:positionH relativeFrom="column">
              <wp:posOffset>156845</wp:posOffset>
            </wp:positionH>
            <wp:positionV relativeFrom="paragraph">
              <wp:posOffset>0</wp:posOffset>
            </wp:positionV>
            <wp:extent cx="6233795" cy="83172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3795" cy="8317230"/>
                    </a:xfrm>
                    <a:prstGeom prst="rect">
                      <a:avLst/>
                    </a:prstGeom>
                  </pic:spPr>
                </pic:pic>
              </a:graphicData>
            </a:graphic>
            <wp14:sizeRelH relativeFrom="margin">
              <wp14:pctWidth>0</wp14:pctWidth>
            </wp14:sizeRelH>
            <wp14:sizeRelV relativeFrom="margin">
              <wp14:pctHeight>0</wp14:pctHeight>
            </wp14:sizeRelV>
          </wp:anchor>
        </w:drawing>
      </w:r>
    </w:p>
    <w:p w14:paraId="29E12259" w14:textId="0E1D821D" w:rsidR="003D0262" w:rsidRDefault="003D0262" w:rsidP="003D0262">
      <w:pPr>
        <w:pStyle w:val="Heading2"/>
      </w:pPr>
      <w:r>
        <w:lastRenderedPageBreak/>
        <w:t>UI/Controls</w:t>
      </w:r>
    </w:p>
    <w:p w14:paraId="0ACF27F7" w14:textId="38BDF765" w:rsidR="006B67CD" w:rsidRPr="006B67CD" w:rsidRDefault="006B67CD" w:rsidP="006B67CD">
      <w:pPr>
        <w:pStyle w:val="Heading3"/>
      </w:pPr>
      <w:r>
        <w:rPr>
          <w:noProof/>
          <w:lang w:eastAsia="en-US"/>
        </w:rPr>
        <mc:AlternateContent>
          <mc:Choice Requires="wps">
            <w:drawing>
              <wp:anchor distT="0" distB="0" distL="114300" distR="114300" simplePos="0" relativeHeight="251696128" behindDoc="0" locked="0" layoutInCell="1" allowOverlap="1" wp14:anchorId="60777810" wp14:editId="18596680">
                <wp:simplePos x="0" y="0"/>
                <wp:positionH relativeFrom="column">
                  <wp:posOffset>2766060</wp:posOffset>
                </wp:positionH>
                <wp:positionV relativeFrom="paragraph">
                  <wp:posOffset>179070</wp:posOffset>
                </wp:positionV>
                <wp:extent cx="1884045" cy="309880"/>
                <wp:effectExtent l="0" t="0" r="0" b="0"/>
                <wp:wrapThrough wrapText="bothSides">
                  <wp:wrapPolygon edited="0">
                    <wp:start x="291" y="0"/>
                    <wp:lineTo x="291" y="19475"/>
                    <wp:lineTo x="20967" y="19475"/>
                    <wp:lineTo x="20967" y="0"/>
                    <wp:lineTo x="291" y="0"/>
                  </wp:wrapPolygon>
                </wp:wrapThrough>
                <wp:docPr id="37" name="Text Box 37"/>
                <wp:cNvGraphicFramePr/>
                <a:graphic xmlns:a="http://schemas.openxmlformats.org/drawingml/2006/main">
                  <a:graphicData uri="http://schemas.microsoft.com/office/word/2010/wordprocessingShape">
                    <wps:wsp>
                      <wps:cNvSpPr txBox="1"/>
                      <wps:spPr>
                        <a:xfrm>
                          <a:off x="0" y="0"/>
                          <a:ext cx="1884045" cy="309880"/>
                        </a:xfrm>
                        <a:prstGeom prst="rect">
                          <a:avLst/>
                        </a:prstGeom>
                        <a:noFill/>
                        <a:ln>
                          <a:noFill/>
                        </a:ln>
                        <a:effectLst/>
                      </wps:spPr>
                      <wps:txbx>
                        <w:txbxContent>
                          <w:p w14:paraId="2A252969" w14:textId="147969C5" w:rsidR="004536D7" w:rsidRPr="004523CB" w:rsidRDefault="00C45A47" w:rsidP="004523CB">
                            <w:r>
                              <w:t>Toggle Stopped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777810" id="_x0000_t202" coordsize="21600,21600" o:spt="202" path="m0,0l0,21600,21600,21600,21600,0xe">
                <v:stroke joinstyle="miter"/>
                <v:path gradientshapeok="t" o:connecttype="rect"/>
              </v:shapetype>
              <v:shape id="Text Box 37" o:spid="_x0000_s1026" type="#_x0000_t202" style="position:absolute;margin-left:217.8pt;margin-top:14.1pt;width:148.35pt;height:24.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" filled="f" stroked="f">
                <v:textbox>
                  <w:txbxContent>
                    <w:p w14:paraId="2A252969" w14:textId="147969C5" w:rsidR="004536D7" w:rsidRPr="004523CB" w:rsidRDefault="00C45A47" w:rsidP="004523CB">
                      <w:r>
                        <w:t>Toggle Stopped Time</w:t>
                      </w:r>
                    </w:p>
                  </w:txbxContent>
                </v:textbox>
                <w10:wrap type="through"/>
              </v:shape>
            </w:pict>
          </mc:Fallback>
        </mc:AlternateContent>
      </w:r>
      <w:r>
        <w:t>CONTROLS</w:t>
      </w:r>
    </w:p>
    <w:p w14:paraId="49293999" w14:textId="0E822E8B" w:rsidR="00EB73EC" w:rsidRDefault="00B328E5" w:rsidP="00EB73EC">
      <w:r>
        <w:rPr>
          <w:noProof/>
          <w:lang w:eastAsia="en-US"/>
        </w:rPr>
        <mc:AlternateContent>
          <mc:Choice Requires="wpi">
            <w:drawing>
              <wp:anchor distT="0" distB="0" distL="114300" distR="114300" simplePos="0" relativeHeight="251697152" behindDoc="0" locked="0" layoutInCell="1" allowOverlap="1" wp14:anchorId="31066EE4" wp14:editId="433743E3">
                <wp:simplePos x="0" y="0"/>
                <wp:positionH relativeFrom="column">
                  <wp:posOffset>1159200</wp:posOffset>
                </wp:positionH>
                <wp:positionV relativeFrom="paragraph">
                  <wp:posOffset>52806</wp:posOffset>
                </wp:positionV>
                <wp:extent cx="1375560" cy="513360"/>
                <wp:effectExtent l="76200" t="76200" r="72390" b="71120"/>
                <wp:wrapNone/>
                <wp:docPr id="38" name="Ink 38"/>
                <wp:cNvGraphicFramePr/>
                <a:graphic xmlns:a="http://schemas.openxmlformats.org/drawingml/2006/main">
                  <a:graphicData uri="http://schemas.microsoft.com/office/word/2010/wordprocessingInk">
                    <w14:contentPart bwMode="auto" r:id="rId11">
                      <w14:nvContentPartPr>
                        <w14:cNvContentPartPr/>
                      </w14:nvContentPartPr>
                      <w14:xfrm>
                        <a:off x="0" y="0"/>
                        <a:ext cx="1375560" cy="513360"/>
                      </w14:xfrm>
                    </w14:contentPart>
                  </a:graphicData>
                </a:graphic>
              </wp:anchor>
            </w:drawing>
          </mc:Choice>
          <mc:Fallback>
            <w:pict>
              <v:shape w14:anchorId="06D443AC" id="Ink 38" o:spid="_x0000_s1026" type="#_x0000_t75" style="position:absolute;margin-left:90pt;margin-top:2.9pt;width:110.85pt;height:42.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">
                <v:imagedata r:id="rId91" o:title=""/>
              </v:shape>
            </w:pict>
          </mc:Fallback>
        </mc:AlternateContent>
      </w:r>
      <w:r w:rsidR="00EB73EC">
        <w:rPr>
          <w:noProof/>
          <w:lang w:eastAsia="en-US"/>
        </w:rPr>
        <mc:AlternateContent>
          <mc:Choice Requires="wpi">
            <w:drawing>
              <wp:anchor distT="0" distB="0" distL="114300" distR="114300" simplePos="0" relativeHeight="251684864" behindDoc="0" locked="0" layoutInCell="1" allowOverlap="1" wp14:anchorId="781BE4A4" wp14:editId="361EFE34">
                <wp:simplePos x="0" y="0"/>
                <wp:positionH relativeFrom="column">
                  <wp:posOffset>820800</wp:posOffset>
                </wp:positionH>
                <wp:positionV relativeFrom="paragraph">
                  <wp:posOffset>84596</wp:posOffset>
                </wp:positionV>
                <wp:extent cx="656280" cy="135360"/>
                <wp:effectExtent l="0" t="76200" r="55245" b="67945"/>
                <wp:wrapNone/>
                <wp:docPr id="27" name="Ink 27"/>
                <wp:cNvGraphicFramePr/>
                <a:graphic xmlns:a="http://schemas.openxmlformats.org/drawingml/2006/main">
                  <a:graphicData uri="http://schemas.microsoft.com/office/word/2010/wordprocessingInk">
                    <w14:contentPart bwMode="auto" r:id="rId92">
                      <w14:nvContentPartPr>
                        <w14:cNvContentPartPr/>
                      </w14:nvContentPartPr>
                      <w14:xfrm>
                        <a:off x="0" y="0"/>
                        <a:ext cx="656280" cy="135360"/>
                      </w14:xfrm>
                    </w14:contentPart>
                  </a:graphicData>
                </a:graphic>
              </wp:anchor>
            </w:drawing>
          </mc:Choice>
          <mc:Fallback>
            <w:pict>
              <v:shape w14:anchorId="1A311111" id="Ink 27" o:spid="_x0000_s1026" type="#_x0000_t75" style="position:absolute;margin-left:63.35pt;margin-top:5.4pt;width:54.3pt;height:1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">
                <v:imagedata r:id="rId93" o:title=""/>
              </v:shape>
            </w:pict>
          </mc:Fallback>
        </mc:AlternateContent>
      </w:r>
    </w:p>
    <w:p w14:paraId="4D9381BE" w14:textId="1CB67BD3" w:rsidR="00EB73EC" w:rsidRDefault="00B328E5" w:rsidP="00EB73EC">
      <w:r>
        <w:rPr>
          <w:noProof/>
          <w:lang w:eastAsia="en-US"/>
        </w:rPr>
        <mc:AlternateContent>
          <mc:Choice Requires="wps">
            <w:drawing>
              <wp:anchor distT="0" distB="0" distL="114300" distR="114300" simplePos="0" relativeHeight="251699200" behindDoc="0" locked="0" layoutInCell="1" allowOverlap="1" wp14:anchorId="050B74D2" wp14:editId="5522C14E">
                <wp:simplePos x="0" y="0"/>
                <wp:positionH relativeFrom="column">
                  <wp:posOffset>3400425</wp:posOffset>
                </wp:positionH>
                <wp:positionV relativeFrom="paragraph">
                  <wp:posOffset>88265</wp:posOffset>
                </wp:positionV>
                <wp:extent cx="2337435" cy="294005"/>
                <wp:effectExtent l="0" t="0" r="0" b="10795"/>
                <wp:wrapThrough wrapText="bothSides">
                  <wp:wrapPolygon edited="0">
                    <wp:start x="235" y="0"/>
                    <wp:lineTo x="235" y="20527"/>
                    <wp:lineTo x="21125" y="20527"/>
                    <wp:lineTo x="21125" y="0"/>
                    <wp:lineTo x="235" y="0"/>
                  </wp:wrapPolygon>
                </wp:wrapThrough>
                <wp:docPr id="39" name="Text Box 39"/>
                <wp:cNvGraphicFramePr/>
                <a:graphic xmlns:a="http://schemas.openxmlformats.org/drawingml/2006/main">
                  <a:graphicData uri="http://schemas.microsoft.com/office/word/2010/wordprocessingShape">
                    <wps:wsp>
                      <wps:cNvSpPr txBox="1"/>
                      <wps:spPr>
                        <a:xfrm>
                          <a:off x="0" y="0"/>
                          <a:ext cx="2337435" cy="294005"/>
                        </a:xfrm>
                        <a:prstGeom prst="rect">
                          <a:avLst/>
                        </a:prstGeom>
                        <a:noFill/>
                        <a:ln>
                          <a:noFill/>
                        </a:ln>
                        <a:effectLst/>
                      </wps:spPr>
                      <wps:txbx>
                        <w:txbxContent>
                          <w:p w14:paraId="22303A79" w14:textId="6B18041E" w:rsidR="00B328E5" w:rsidRPr="00B11965" w:rsidRDefault="00B328E5" w:rsidP="00B11965">
                            <w:r>
                              <w:t>Dash Attack</w:t>
                            </w:r>
                            <w:r w:rsidR="0008464C">
                              <w:t xml:space="preserve"> (Stopped Time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74D2" id="Text Box 39" o:spid="_x0000_s1027" type="#_x0000_t202" style="position:absolute;margin-left:267.75pt;margin-top:6.95pt;width:184.05pt;height:2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" filled="f" stroked="f">
                <v:textbox>
                  <w:txbxContent>
                    <w:p w14:paraId="22303A79" w14:textId="6B18041E" w:rsidR="00B328E5" w:rsidRPr="00B11965" w:rsidRDefault="00B328E5" w:rsidP="00B11965">
                      <w:r>
                        <w:t>Dash Attack</w:t>
                      </w:r>
                      <w:r w:rsidR="0008464C">
                        <w:t xml:space="preserve"> (Stopped Time Only)</w:t>
                      </w:r>
                    </w:p>
                  </w:txbxContent>
                </v:textbox>
                <w10:wrap type="through"/>
              </v:shape>
            </w:pict>
          </mc:Fallback>
        </mc:AlternateContent>
      </w:r>
      <w:r w:rsidR="004536D7">
        <w:rPr>
          <w:noProof/>
          <w:lang w:eastAsia="en-US"/>
        </w:rPr>
        <mc:AlternateContent>
          <mc:Choice Requires="wpi">
            <w:drawing>
              <wp:anchor distT="0" distB="0" distL="114300" distR="114300" simplePos="0" relativeHeight="251686912" behindDoc="0" locked="0" layoutInCell="1" allowOverlap="1" wp14:anchorId="27ABE76B" wp14:editId="2C42DC79">
                <wp:simplePos x="0" y="0"/>
                <wp:positionH relativeFrom="column">
                  <wp:posOffset>1810800</wp:posOffset>
                </wp:positionH>
                <wp:positionV relativeFrom="paragraph">
                  <wp:posOffset>227761</wp:posOffset>
                </wp:positionV>
                <wp:extent cx="1455480" cy="24120"/>
                <wp:effectExtent l="76200" t="76200" r="68580" b="78105"/>
                <wp:wrapNone/>
                <wp:docPr id="29" name="Ink 29"/>
                <wp:cNvGraphicFramePr/>
                <a:graphic xmlns:a="http://schemas.openxmlformats.org/drawingml/2006/main">
                  <a:graphicData uri="http://schemas.microsoft.com/office/word/2010/wordprocessingInk">
                    <w14:contentPart bwMode="auto" r:id="rId94">
                      <w14:nvContentPartPr>
                        <w14:cNvContentPartPr/>
                      </w14:nvContentPartPr>
                      <w14:xfrm>
                        <a:off x="0" y="0"/>
                        <a:ext cx="1455480" cy="24120"/>
                      </w14:xfrm>
                    </w14:contentPart>
                  </a:graphicData>
                </a:graphic>
              </wp:anchor>
            </w:drawing>
          </mc:Choice>
          <mc:Fallback>
            <w:pict>
              <v:shape w14:anchorId="26932BC7" id="Ink 29" o:spid="_x0000_s1026" type="#_x0000_t75" style="position:absolute;margin-left:141.3pt;margin-top:16.65pt;width:117.15pt;height:4.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">
                <v:imagedata r:id="rId95" o:title=""/>
              </v:shape>
            </w:pict>
          </mc:Fallback>
        </mc:AlternateContent>
      </w:r>
      <w:r w:rsidR="00EB73EC">
        <w:rPr>
          <w:noProof/>
          <w:lang w:eastAsia="en-US"/>
        </w:rPr>
        <mc:AlternateContent>
          <mc:Choice Requires="wpi">
            <w:drawing>
              <wp:anchor distT="0" distB="0" distL="114300" distR="114300" simplePos="0" relativeHeight="251683840" behindDoc="0" locked="0" layoutInCell="1" allowOverlap="1" wp14:anchorId="74A25DF0" wp14:editId="5117F22A">
                <wp:simplePos x="0" y="0"/>
                <wp:positionH relativeFrom="column">
                  <wp:posOffset>1480680</wp:posOffset>
                </wp:positionH>
                <wp:positionV relativeFrom="paragraph">
                  <wp:posOffset>-56279</wp:posOffset>
                </wp:positionV>
                <wp:extent cx="56160" cy="439560"/>
                <wp:effectExtent l="76200" t="76200" r="71120" b="68580"/>
                <wp:wrapNone/>
                <wp:docPr id="26" name="Ink 26"/>
                <wp:cNvGraphicFramePr/>
                <a:graphic xmlns:a="http://schemas.openxmlformats.org/drawingml/2006/main">
                  <a:graphicData uri="http://schemas.microsoft.com/office/word/2010/wordprocessingInk">
                    <w14:contentPart bwMode="auto" r:id="rId96">
                      <w14:nvContentPartPr>
                        <w14:cNvContentPartPr/>
                      </w14:nvContentPartPr>
                      <w14:xfrm>
                        <a:off x="0" y="0"/>
                        <a:ext cx="56160" cy="439560"/>
                      </w14:xfrm>
                    </w14:contentPart>
                  </a:graphicData>
                </a:graphic>
              </wp:anchor>
            </w:drawing>
          </mc:Choice>
          <mc:Fallback>
            <w:pict>
              <v:shape w14:anchorId="5A148783" id="Ink 26" o:spid="_x0000_s1026" type="#_x0000_t75" style="position:absolute;margin-left:115.3pt;margin-top:-5.7pt;width:6.95pt;height:37.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">
                <v:imagedata r:id="rId97" o:title=""/>
              </v:shape>
            </w:pict>
          </mc:Fallback>
        </mc:AlternateContent>
      </w:r>
    </w:p>
    <w:p w14:paraId="2EE523BA" w14:textId="502E566D" w:rsidR="00EB73EC" w:rsidRDefault="004536D7" w:rsidP="00EB73EC">
      <w:r>
        <w:rPr>
          <w:noProof/>
          <w:lang w:eastAsia="en-US"/>
        </w:rPr>
        <mc:AlternateContent>
          <mc:Choice Requires="wpi">
            <w:drawing>
              <wp:anchor distT="0" distB="0" distL="114300" distR="114300" simplePos="0" relativeHeight="251693056" behindDoc="0" locked="0" layoutInCell="1" allowOverlap="1" wp14:anchorId="422CD769" wp14:editId="1A3B1428">
                <wp:simplePos x="0" y="0"/>
                <wp:positionH relativeFrom="column">
                  <wp:posOffset>466920</wp:posOffset>
                </wp:positionH>
                <wp:positionV relativeFrom="paragraph">
                  <wp:posOffset>291256</wp:posOffset>
                </wp:positionV>
                <wp:extent cx="167400" cy="79920"/>
                <wp:effectExtent l="76200" t="76200" r="36195" b="73025"/>
                <wp:wrapNone/>
                <wp:docPr id="35" name="Ink 35"/>
                <wp:cNvGraphicFramePr/>
                <a:graphic xmlns:a="http://schemas.openxmlformats.org/drawingml/2006/main">
                  <a:graphicData uri="http://schemas.microsoft.com/office/word/2010/wordprocessingInk">
                    <w14:contentPart bwMode="auto" r:id="rId98">
                      <w14:nvContentPartPr>
                        <w14:cNvContentPartPr/>
                      </w14:nvContentPartPr>
                      <w14:xfrm>
                        <a:off x="0" y="0"/>
                        <a:ext cx="167400" cy="79920"/>
                      </w14:xfrm>
                    </w14:contentPart>
                  </a:graphicData>
                </a:graphic>
              </wp:anchor>
            </w:drawing>
          </mc:Choice>
          <mc:Fallback>
            <w:pict>
              <v:shape w14:anchorId="48190EF8" id="Ink 35" o:spid="_x0000_s1026" type="#_x0000_t75" style="position:absolute;margin-left:35.45pt;margin-top:21.65pt;width:15.8pt;height:8.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">
                <v:imagedata r:id="rId99" o:title=""/>
              </v:shape>
            </w:pict>
          </mc:Fallback>
        </mc:AlternateContent>
      </w:r>
      <w:r>
        <w:rPr>
          <w:noProof/>
          <w:lang w:eastAsia="en-US"/>
        </w:rPr>
        <mc:AlternateContent>
          <mc:Choice Requires="wpi">
            <w:drawing>
              <wp:anchor distT="0" distB="0" distL="114300" distR="114300" simplePos="0" relativeHeight="251692032" behindDoc="0" locked="0" layoutInCell="1" allowOverlap="1" wp14:anchorId="5407747D" wp14:editId="51D04340">
                <wp:simplePos x="0" y="0"/>
                <wp:positionH relativeFrom="column">
                  <wp:posOffset>494640</wp:posOffset>
                </wp:positionH>
                <wp:positionV relativeFrom="paragraph">
                  <wp:posOffset>326896</wp:posOffset>
                </wp:positionV>
                <wp:extent cx="260640" cy="24120"/>
                <wp:effectExtent l="76200" t="76200" r="69850" b="78105"/>
                <wp:wrapNone/>
                <wp:docPr id="34" name="Ink 34"/>
                <wp:cNvGraphicFramePr/>
                <a:graphic xmlns:a="http://schemas.openxmlformats.org/drawingml/2006/main">
                  <a:graphicData uri="http://schemas.microsoft.com/office/word/2010/wordprocessingInk">
                    <w14:contentPart bwMode="auto" r:id="rId100">
                      <w14:nvContentPartPr>
                        <w14:cNvContentPartPr/>
                      </w14:nvContentPartPr>
                      <w14:xfrm>
                        <a:off x="0" y="0"/>
                        <a:ext cx="260640" cy="24120"/>
                      </w14:xfrm>
                    </w14:contentPart>
                  </a:graphicData>
                </a:graphic>
              </wp:anchor>
            </w:drawing>
          </mc:Choice>
          <mc:Fallback>
            <w:pict>
              <v:shape w14:anchorId="0E9A639E" id="Ink 34" o:spid="_x0000_s1026" type="#_x0000_t75" style="position:absolute;margin-left:37.7pt;margin-top:24.45pt;width:23.05pt;height:4.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">
                <v:imagedata r:id="rId101" o:title=""/>
              </v:shape>
            </w:pict>
          </mc:Fallback>
        </mc:AlternateContent>
      </w:r>
      <w:r w:rsidR="00EB73EC">
        <w:rPr>
          <w:noProof/>
          <w:lang w:eastAsia="en-US"/>
        </w:rPr>
        <mc:AlternateContent>
          <mc:Choice Requires="wpi">
            <w:drawing>
              <wp:anchor distT="0" distB="0" distL="114300" distR="114300" simplePos="0" relativeHeight="251682816" behindDoc="0" locked="0" layoutInCell="1" allowOverlap="1" wp14:anchorId="1D4AE8A2" wp14:editId="5D42EB55">
                <wp:simplePos x="0" y="0"/>
                <wp:positionH relativeFrom="column">
                  <wp:posOffset>870840</wp:posOffset>
                </wp:positionH>
                <wp:positionV relativeFrom="paragraph">
                  <wp:posOffset>48726</wp:posOffset>
                </wp:positionV>
                <wp:extent cx="1179000" cy="150840"/>
                <wp:effectExtent l="76200" t="76200" r="66040" b="78105"/>
                <wp:wrapNone/>
                <wp:docPr id="25" name="Ink 25"/>
                <wp:cNvGraphicFramePr/>
                <a:graphic xmlns:a="http://schemas.openxmlformats.org/drawingml/2006/main">
                  <a:graphicData uri="http://schemas.microsoft.com/office/word/2010/wordprocessingInk">
                    <w14:contentPart bwMode="auto" r:id="rId102">
                      <w14:nvContentPartPr>
                        <w14:cNvContentPartPr/>
                      </w14:nvContentPartPr>
                      <w14:xfrm>
                        <a:off x="0" y="0"/>
                        <a:ext cx="1179000" cy="150840"/>
                      </w14:xfrm>
                    </w14:contentPart>
                  </a:graphicData>
                </a:graphic>
              </wp:anchor>
            </w:drawing>
          </mc:Choice>
          <mc:Fallback>
            <w:pict>
              <v:shape w14:anchorId="73347030" id="Ink 25" o:spid="_x0000_s1026" type="#_x0000_t75" style="position:absolute;margin-left:67.25pt;margin-top:2.55pt;width:95.4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">
                <v:imagedata r:id="rId103" o:title=""/>
              </v:shape>
            </w:pict>
          </mc:Fallback>
        </mc:AlternateContent>
      </w:r>
      <w:r w:rsidR="00EB73EC">
        <w:rPr>
          <w:noProof/>
          <w:lang w:eastAsia="en-US"/>
        </w:rPr>
        <mc:AlternateContent>
          <mc:Choice Requires="wpi">
            <w:drawing>
              <wp:anchor distT="0" distB="0" distL="114300" distR="114300" simplePos="0" relativeHeight="251679744" behindDoc="0" locked="0" layoutInCell="1" allowOverlap="1" wp14:anchorId="3F3FB971" wp14:editId="34E9E87C">
                <wp:simplePos x="0" y="0"/>
                <wp:positionH relativeFrom="column">
                  <wp:posOffset>1027440</wp:posOffset>
                </wp:positionH>
                <wp:positionV relativeFrom="paragraph">
                  <wp:posOffset>-452394</wp:posOffset>
                </wp:positionV>
                <wp:extent cx="990360" cy="982440"/>
                <wp:effectExtent l="76200" t="76200" r="51435" b="59055"/>
                <wp:wrapNone/>
                <wp:docPr id="22" name="Ink 22"/>
                <wp:cNvGraphicFramePr/>
                <a:graphic xmlns:a="http://schemas.openxmlformats.org/drawingml/2006/main">
                  <a:graphicData uri="http://schemas.microsoft.com/office/word/2010/wordprocessingInk">
                    <w14:contentPart bwMode="auto" r:id="rId104">
                      <w14:nvContentPartPr>
                        <w14:cNvContentPartPr/>
                      </w14:nvContentPartPr>
                      <w14:xfrm>
                        <a:off x="0" y="0"/>
                        <a:ext cx="990360" cy="982440"/>
                      </w14:xfrm>
                    </w14:contentPart>
                  </a:graphicData>
                </a:graphic>
              </wp:anchor>
            </w:drawing>
          </mc:Choice>
          <mc:Fallback>
            <w:pict>
              <v:shape w14:anchorId="6F856AE1" id="Ink 22" o:spid="_x0000_s1026" type="#_x0000_t75" style="position:absolute;margin-left:79.6pt;margin-top:-36.85pt;width:80.6pt;height:79.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">
                <v:imagedata r:id="rId105" o:title=""/>
              </v:shape>
            </w:pict>
          </mc:Fallback>
        </mc:AlternateContent>
      </w:r>
      <w:r w:rsidR="00EB73EC">
        <w:rPr>
          <w:noProof/>
          <w:lang w:eastAsia="en-US"/>
        </w:rPr>
        <mc:AlternateContent>
          <mc:Choice Requires="wpi">
            <w:drawing>
              <wp:anchor distT="0" distB="0" distL="114300" distR="114300" simplePos="0" relativeHeight="251678720" behindDoc="0" locked="0" layoutInCell="1" allowOverlap="1" wp14:anchorId="0DC7ABCF" wp14:editId="4018B0B0">
                <wp:simplePos x="0" y="0"/>
                <wp:positionH relativeFrom="column">
                  <wp:posOffset>904320</wp:posOffset>
                </wp:positionH>
                <wp:positionV relativeFrom="paragraph">
                  <wp:posOffset>-337194</wp:posOffset>
                </wp:positionV>
                <wp:extent cx="187200" cy="1216800"/>
                <wp:effectExtent l="50800" t="76200" r="67310" b="78740"/>
                <wp:wrapNone/>
                <wp:docPr id="21" name="Ink 21"/>
                <wp:cNvGraphicFramePr/>
                <a:graphic xmlns:a="http://schemas.openxmlformats.org/drawingml/2006/main">
                  <a:graphicData uri="http://schemas.microsoft.com/office/word/2010/wordprocessingInk">
                    <w14:contentPart bwMode="auto" r:id="rId106">
                      <w14:nvContentPartPr>
                        <w14:cNvContentPartPr/>
                      </w14:nvContentPartPr>
                      <w14:xfrm>
                        <a:off x="0" y="0"/>
                        <a:ext cx="187200" cy="1216800"/>
                      </w14:xfrm>
                    </w14:contentPart>
                  </a:graphicData>
                </a:graphic>
              </wp:anchor>
            </w:drawing>
          </mc:Choice>
          <mc:Fallback>
            <w:pict>
              <v:shape w14:anchorId="6DF2B389" id="Ink 21" o:spid="_x0000_s1026" type="#_x0000_t75" style="position:absolute;margin-left:69.9pt;margin-top:-27.75pt;width:17.35pt;height:98.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">
                <v:imagedata r:id="rId107" o:title=""/>
              </v:shape>
            </w:pict>
          </mc:Fallback>
        </mc:AlternateContent>
      </w:r>
    </w:p>
    <w:p w14:paraId="279857E9" w14:textId="4064D87C" w:rsidR="00EB73EC" w:rsidRDefault="004536D7" w:rsidP="00EB73EC">
      <w:r>
        <w:rPr>
          <w:noProof/>
          <w:lang w:eastAsia="en-US"/>
        </w:rPr>
        <mc:AlternateContent>
          <mc:Choice Requires="wpi">
            <w:drawing>
              <wp:anchor distT="0" distB="0" distL="114300" distR="114300" simplePos="0" relativeHeight="251694080" behindDoc="0" locked="0" layoutInCell="1" allowOverlap="1" wp14:anchorId="685939D7" wp14:editId="3E23425C">
                <wp:simplePos x="0" y="0"/>
                <wp:positionH relativeFrom="column">
                  <wp:posOffset>470880</wp:posOffset>
                </wp:positionH>
                <wp:positionV relativeFrom="paragraph">
                  <wp:posOffset>3946</wp:posOffset>
                </wp:positionV>
                <wp:extent cx="99720" cy="75960"/>
                <wp:effectExtent l="76200" t="76200" r="78105" b="76835"/>
                <wp:wrapNone/>
                <wp:docPr id="36" name="Ink 36"/>
                <wp:cNvGraphicFramePr/>
                <a:graphic xmlns:a="http://schemas.openxmlformats.org/drawingml/2006/main">
                  <a:graphicData uri="http://schemas.microsoft.com/office/word/2010/wordprocessingInk">
                    <w14:contentPart bwMode="auto" r:id="rId108">
                      <w14:nvContentPartPr>
                        <w14:cNvContentPartPr/>
                      </w14:nvContentPartPr>
                      <w14:xfrm>
                        <a:off x="0" y="0"/>
                        <a:ext cx="99720" cy="75960"/>
                      </w14:xfrm>
                    </w14:contentPart>
                  </a:graphicData>
                </a:graphic>
              </wp:anchor>
            </w:drawing>
          </mc:Choice>
          <mc:Fallback>
            <w:pict>
              <v:shape w14:anchorId="74AFD5A3" id="Ink 36" o:spid="_x0000_s1026" type="#_x0000_t75" style="position:absolute;margin-left:35.8pt;margin-top:-1pt;width:10.4pt;height:8.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">
                <v:imagedata r:id="rId109" o:title=""/>
              </v:shape>
            </w:pict>
          </mc:Fallback>
        </mc:AlternateContent>
      </w:r>
      <w:r>
        <w:rPr>
          <w:noProof/>
          <w:lang w:eastAsia="en-US"/>
        </w:rPr>
        <mc:AlternateContent>
          <mc:Choice Requires="wpi">
            <w:drawing>
              <wp:anchor distT="0" distB="0" distL="114300" distR="114300" simplePos="0" relativeHeight="251691008" behindDoc="0" locked="0" layoutInCell="1" allowOverlap="1" wp14:anchorId="2C72693B" wp14:editId="6E8B002E">
                <wp:simplePos x="0" y="0"/>
                <wp:positionH relativeFrom="column">
                  <wp:posOffset>2332440</wp:posOffset>
                </wp:positionH>
                <wp:positionV relativeFrom="paragraph">
                  <wp:posOffset>64066</wp:posOffset>
                </wp:positionV>
                <wp:extent cx="114480" cy="99360"/>
                <wp:effectExtent l="76200" t="76200" r="12700" b="78740"/>
                <wp:wrapNone/>
                <wp:docPr id="3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114480" cy="99360"/>
                      </w14:xfrm>
                    </w14:contentPart>
                  </a:graphicData>
                </a:graphic>
              </wp:anchor>
            </w:drawing>
          </mc:Choice>
          <mc:Fallback>
            <w:pict>
              <v:shape w14:anchorId="5ED567A2" id="Ink 33" o:spid="_x0000_s1026" type="#_x0000_t75" style="position:absolute;margin-left:182.35pt;margin-top:3.75pt;width:11.55pt;height:10.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">
                <v:imagedata r:id="rId111" o:title=""/>
              </v:shape>
            </w:pict>
          </mc:Fallback>
        </mc:AlternateContent>
      </w:r>
      <w:r>
        <w:rPr>
          <w:noProof/>
          <w:lang w:eastAsia="en-US"/>
        </w:rPr>
        <mc:AlternateContent>
          <mc:Choice Requires="wpi">
            <w:drawing>
              <wp:anchor distT="0" distB="0" distL="114300" distR="114300" simplePos="0" relativeHeight="251689984" behindDoc="0" locked="0" layoutInCell="1" allowOverlap="1" wp14:anchorId="5CE1B508" wp14:editId="2DD0D996">
                <wp:simplePos x="0" y="0"/>
                <wp:positionH relativeFrom="column">
                  <wp:posOffset>2217240</wp:posOffset>
                </wp:positionH>
                <wp:positionV relativeFrom="paragraph">
                  <wp:posOffset>79546</wp:posOffset>
                </wp:positionV>
                <wp:extent cx="186480" cy="24120"/>
                <wp:effectExtent l="76200" t="76200" r="67945" b="78105"/>
                <wp:wrapNone/>
                <wp:docPr id="32" name="Ink 32"/>
                <wp:cNvGraphicFramePr/>
                <a:graphic xmlns:a="http://schemas.openxmlformats.org/drawingml/2006/main">
                  <a:graphicData uri="http://schemas.microsoft.com/office/word/2010/wordprocessingInk">
                    <w14:contentPart bwMode="auto" r:id="rId112">
                      <w14:nvContentPartPr>
                        <w14:cNvContentPartPr/>
                      </w14:nvContentPartPr>
                      <w14:xfrm>
                        <a:off x="0" y="0"/>
                        <a:ext cx="186480" cy="24120"/>
                      </w14:xfrm>
                    </w14:contentPart>
                  </a:graphicData>
                </a:graphic>
              </wp:anchor>
            </w:drawing>
          </mc:Choice>
          <mc:Fallback>
            <w:pict>
              <v:shape w14:anchorId="5636F034" id="Ink 32" o:spid="_x0000_s1026" type="#_x0000_t75" style="position:absolute;margin-left:173.3pt;margin-top:4.95pt;width:17.25pt;height:4.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">
                <v:imagedata r:id="rId113" o:title=""/>
              </v:shape>
            </w:pict>
          </mc:Fallback>
        </mc:AlternateContent>
      </w:r>
      <w:r w:rsidR="00EB73EC">
        <w:rPr>
          <w:noProof/>
          <w:lang w:eastAsia="en-US"/>
        </w:rPr>
        <mc:AlternateContent>
          <mc:Choice Requires="wpi">
            <w:drawing>
              <wp:anchor distT="0" distB="0" distL="114300" distR="114300" simplePos="0" relativeHeight="251681792" behindDoc="0" locked="0" layoutInCell="1" allowOverlap="1" wp14:anchorId="4EA71E1E" wp14:editId="2A88CD67">
                <wp:simplePos x="0" y="0"/>
                <wp:positionH relativeFrom="column">
                  <wp:posOffset>1810800</wp:posOffset>
                </wp:positionH>
                <wp:positionV relativeFrom="paragraph">
                  <wp:posOffset>43656</wp:posOffset>
                </wp:positionV>
                <wp:extent cx="235080" cy="521280"/>
                <wp:effectExtent l="76200" t="76200" r="69850" b="63500"/>
                <wp:wrapNone/>
                <wp:docPr id="24" name="Ink 24"/>
                <wp:cNvGraphicFramePr/>
                <a:graphic xmlns:a="http://schemas.openxmlformats.org/drawingml/2006/main">
                  <a:graphicData uri="http://schemas.microsoft.com/office/word/2010/wordprocessingInk">
                    <w14:contentPart bwMode="auto" r:id="rId114">
                      <w14:nvContentPartPr>
                        <w14:cNvContentPartPr/>
                      </w14:nvContentPartPr>
                      <w14:xfrm>
                        <a:off x="0" y="0"/>
                        <a:ext cx="235080" cy="521280"/>
                      </w14:xfrm>
                    </w14:contentPart>
                  </a:graphicData>
                </a:graphic>
              </wp:anchor>
            </w:drawing>
          </mc:Choice>
          <mc:Fallback>
            <w:pict>
              <v:shape w14:anchorId="52AACC48" id="Ink 24" o:spid="_x0000_s1026" type="#_x0000_t75" style="position:absolute;margin-left:141.3pt;margin-top:2.15pt;width:21.05pt;height:43.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">
                <v:imagedata r:id="rId115" o:title=""/>
              </v:shape>
            </w:pict>
          </mc:Fallback>
        </mc:AlternateContent>
      </w:r>
    </w:p>
    <w:p w14:paraId="1A71481C" w14:textId="27C92936" w:rsidR="00EB73EC" w:rsidRDefault="00EB73EC" w:rsidP="00EB73EC">
      <w:r>
        <w:rPr>
          <w:noProof/>
          <w:lang w:eastAsia="en-US"/>
        </w:rPr>
        <mc:AlternateContent>
          <mc:Choice Requires="wpi">
            <w:drawing>
              <wp:anchor distT="0" distB="0" distL="114300" distR="114300" simplePos="0" relativeHeight="251680768" behindDoc="0" locked="0" layoutInCell="1" allowOverlap="1" wp14:anchorId="4A1CA86B" wp14:editId="57EE791E">
                <wp:simplePos x="0" y="0"/>
                <wp:positionH relativeFrom="column">
                  <wp:posOffset>978480</wp:posOffset>
                </wp:positionH>
                <wp:positionV relativeFrom="paragraph">
                  <wp:posOffset>-43939</wp:posOffset>
                </wp:positionV>
                <wp:extent cx="1087200" cy="342360"/>
                <wp:effectExtent l="76200" t="76200" r="55880" b="64135"/>
                <wp:wrapNone/>
                <wp:docPr id="23" name="Ink 23"/>
                <wp:cNvGraphicFramePr/>
                <a:graphic xmlns:a="http://schemas.openxmlformats.org/drawingml/2006/main">
                  <a:graphicData uri="http://schemas.microsoft.com/office/word/2010/wordprocessingInk">
                    <w14:contentPart bwMode="auto" r:id="rId116">
                      <w14:nvContentPartPr>
                        <w14:cNvContentPartPr/>
                      </w14:nvContentPartPr>
                      <w14:xfrm>
                        <a:off x="0" y="0"/>
                        <a:ext cx="1087200" cy="342360"/>
                      </w14:xfrm>
                    </w14:contentPart>
                  </a:graphicData>
                </a:graphic>
              </wp:anchor>
            </w:drawing>
          </mc:Choice>
          <mc:Fallback>
            <w:pict>
              <v:shape w14:anchorId="46FF8099" id="Ink 23" o:spid="_x0000_s1026" type="#_x0000_t75" style="position:absolute;margin-left:75.75pt;margin-top:-4.7pt;width:88.15pt;height:2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">
                <v:imagedata r:id="rId117" o:title=""/>
              </v:shape>
            </w:pict>
          </mc:Fallback>
        </mc:AlternateContent>
      </w:r>
    </w:p>
    <w:p w14:paraId="06E81212" w14:textId="361384B7" w:rsidR="00EB73EC" w:rsidRPr="00EB73EC" w:rsidRDefault="004536D7" w:rsidP="00EB73EC">
      <w:r>
        <w:rPr>
          <w:noProof/>
          <w:lang w:eastAsia="en-US"/>
        </w:rPr>
        <mc:AlternateContent>
          <mc:Choice Requires="wpi">
            <w:drawing>
              <wp:anchor distT="0" distB="0" distL="114300" distR="114300" simplePos="0" relativeHeight="251688960" behindDoc="0" locked="0" layoutInCell="1" allowOverlap="1" wp14:anchorId="2B32C6C8" wp14:editId="0FD8AC64">
                <wp:simplePos x="0" y="0"/>
                <wp:positionH relativeFrom="column">
                  <wp:posOffset>1405080</wp:posOffset>
                </wp:positionH>
                <wp:positionV relativeFrom="paragraph">
                  <wp:posOffset>91196</wp:posOffset>
                </wp:positionV>
                <wp:extent cx="127440" cy="118800"/>
                <wp:effectExtent l="76200" t="76200" r="25400" b="59055"/>
                <wp:wrapNone/>
                <wp:docPr id="31" name="Ink 31"/>
                <wp:cNvGraphicFramePr/>
                <a:graphic xmlns:a="http://schemas.openxmlformats.org/drawingml/2006/main">
                  <a:graphicData uri="http://schemas.microsoft.com/office/word/2010/wordprocessingInk">
                    <w14:contentPart bwMode="auto" r:id="rId118">
                      <w14:nvContentPartPr>
                        <w14:cNvContentPartPr/>
                      </w14:nvContentPartPr>
                      <w14:xfrm>
                        <a:off x="0" y="0"/>
                        <a:ext cx="127440" cy="118800"/>
                      </w14:xfrm>
                    </w14:contentPart>
                  </a:graphicData>
                </a:graphic>
              </wp:anchor>
            </w:drawing>
          </mc:Choice>
          <mc:Fallback>
            <w:pict>
              <v:shape w14:anchorId="47A12FD3" id="Ink 31" o:spid="_x0000_s1026" type="#_x0000_t75" style="position:absolute;margin-left:109.4pt;margin-top:5.9pt;width:12.65pt;height:11.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">
                <v:imagedata r:id="rId119" o:title=""/>
              </v:shape>
            </w:pict>
          </mc:Fallback>
        </mc:AlternateContent>
      </w:r>
      <w:r>
        <w:rPr>
          <w:noProof/>
          <w:lang w:eastAsia="en-US"/>
        </w:rPr>
        <mc:AlternateContent>
          <mc:Choice Requires="wpi">
            <w:drawing>
              <wp:anchor distT="0" distB="0" distL="114300" distR="114300" simplePos="0" relativeHeight="251687936" behindDoc="0" locked="0" layoutInCell="1" allowOverlap="1" wp14:anchorId="2732A8EF" wp14:editId="149DB49C">
                <wp:simplePos x="0" y="0"/>
                <wp:positionH relativeFrom="column">
                  <wp:posOffset>1456920</wp:posOffset>
                </wp:positionH>
                <wp:positionV relativeFrom="paragraph">
                  <wp:posOffset>35396</wp:posOffset>
                </wp:positionV>
                <wp:extent cx="16200" cy="139680"/>
                <wp:effectExtent l="76200" t="76200" r="60325" b="64135"/>
                <wp:wrapNone/>
                <wp:docPr id="30" name="Ink 30"/>
                <wp:cNvGraphicFramePr/>
                <a:graphic xmlns:a="http://schemas.openxmlformats.org/drawingml/2006/main">
                  <a:graphicData uri="http://schemas.microsoft.com/office/word/2010/wordprocessingInk">
                    <w14:contentPart bwMode="auto" r:id="rId120">
                      <w14:nvContentPartPr>
                        <w14:cNvContentPartPr/>
                      </w14:nvContentPartPr>
                      <w14:xfrm>
                        <a:off x="0" y="0"/>
                        <a:ext cx="16200" cy="139680"/>
                      </w14:xfrm>
                    </w14:contentPart>
                  </a:graphicData>
                </a:graphic>
              </wp:anchor>
            </w:drawing>
          </mc:Choice>
          <mc:Fallback>
            <w:pict>
              <v:shape w14:anchorId="6125D757" id="Ink 30" o:spid="_x0000_s1026" type="#_x0000_t75" style="position:absolute;margin-left:113.4pt;margin-top:1.5pt;width:3.95pt;height:13.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">
                <v:imagedata r:id="rId121" o:title=""/>
              </v:shape>
            </w:pict>
          </mc:Fallback>
        </mc:AlternateContent>
      </w:r>
    </w:p>
    <w:p w14:paraId="7055CADC" w14:textId="442A471A" w:rsidR="008C732A" w:rsidRDefault="002D6B80" w:rsidP="003D0262">
      <w:r>
        <w:t xml:space="preserve">The entire game can </w:t>
      </w:r>
      <w:r w:rsidR="0036211B">
        <w:t>be controlled wit</w:t>
      </w:r>
      <w:r w:rsidR="00EF4D94">
        <w:t>h only a Mouse and the WASD Keys.</w:t>
      </w:r>
    </w:p>
    <w:p w14:paraId="786EF62D" w14:textId="0A4644E0" w:rsidR="005E0780" w:rsidRDefault="008C732A" w:rsidP="003D0262">
      <w:r>
        <w:t xml:space="preserve">During </w:t>
      </w:r>
      <w:r w:rsidR="00EF4D94">
        <w:t>Normal Time, the Player uses WASD</w:t>
      </w:r>
      <w:r w:rsidR="00CA47D3">
        <w:t xml:space="preserve"> as input for the player’s X and Y plane movements</w:t>
      </w:r>
      <w:r w:rsidR="0036211B">
        <w:t>.</w:t>
      </w:r>
    </w:p>
    <w:p w14:paraId="78E37E98" w14:textId="4AFE6041" w:rsidR="003D0262" w:rsidRDefault="00555E34" w:rsidP="003D0262">
      <w:r>
        <w:t>To Toggle the Player’s Stopped Time state,</w:t>
      </w:r>
      <w:r w:rsidR="005E0780">
        <w:t xml:space="preserve"> click the left mouse button. The right mouse button w</w:t>
      </w:r>
      <w:r w:rsidR="00963D43">
        <w:t>ill do nothing in Normal Time, but in Stopped Time it will be the forward dash.</w:t>
      </w:r>
    </w:p>
    <w:p w14:paraId="1A115EC0" w14:textId="77777777" w:rsidR="00552347" w:rsidRDefault="00552347" w:rsidP="003D0262"/>
    <w:p w14:paraId="6D443EBE" w14:textId="4E5BC8A3" w:rsidR="006B67CD" w:rsidRDefault="00F247A4" w:rsidP="006B67CD">
      <w:pPr>
        <w:pStyle w:val="Heading3"/>
      </w:pPr>
      <w:r>
        <w:t>HUD</w:t>
      </w:r>
    </w:p>
    <w:p w14:paraId="14FE04C7" w14:textId="4EE61CA4" w:rsidR="00194627" w:rsidRDefault="006C2ABB" w:rsidP="00194627">
      <w:r>
        <w:t xml:space="preserve">There are </w:t>
      </w:r>
      <w:r w:rsidR="00EE7795">
        <w:t>4</w:t>
      </w:r>
      <w:r>
        <w:t xml:space="preserve"> </w:t>
      </w:r>
      <w:r w:rsidR="00194627">
        <w:t>M</w:t>
      </w:r>
      <w:r w:rsidR="005D7497">
        <w:t>ajor HUD</w:t>
      </w:r>
      <w:r w:rsidR="00F247A4">
        <w:t xml:space="preserve"> components that need to communicate information to the Player</w:t>
      </w:r>
      <w:r w:rsidR="005D7497">
        <w:t>.</w:t>
      </w:r>
    </w:p>
    <w:p w14:paraId="26C27759" w14:textId="7ED5B212" w:rsidR="005D7497" w:rsidRDefault="005D7497" w:rsidP="005D7497">
      <w:pPr>
        <w:pStyle w:val="ListParagraph"/>
        <w:numPr>
          <w:ilvl w:val="0"/>
          <w:numId w:val="9"/>
        </w:numPr>
      </w:pPr>
      <w:r>
        <w:t>Health</w:t>
      </w:r>
    </w:p>
    <w:p w14:paraId="355451DF" w14:textId="6E6460C8" w:rsidR="005D7497" w:rsidRDefault="005D7497" w:rsidP="005D7497">
      <w:pPr>
        <w:pStyle w:val="ListParagraph"/>
        <w:numPr>
          <w:ilvl w:val="0"/>
          <w:numId w:val="9"/>
        </w:numPr>
      </w:pPr>
      <w:r>
        <w:t>Distance Traveled</w:t>
      </w:r>
    </w:p>
    <w:p w14:paraId="6E27E633" w14:textId="68CAC0E9" w:rsidR="006B67CD" w:rsidRDefault="005251E9" w:rsidP="006B67CD">
      <w:pPr>
        <w:pStyle w:val="ListParagraph"/>
        <w:numPr>
          <w:ilvl w:val="0"/>
          <w:numId w:val="9"/>
        </w:numPr>
      </w:pPr>
      <w:r>
        <w:t>Amount of Stopped Time currently usable</w:t>
      </w:r>
    </w:p>
    <w:p w14:paraId="6CE5A9C0" w14:textId="58083118" w:rsidR="00EE7795" w:rsidRPr="006B67CD" w:rsidRDefault="00EE7795" w:rsidP="006B67CD">
      <w:pPr>
        <w:pStyle w:val="ListParagraph"/>
        <w:numPr>
          <w:ilvl w:val="0"/>
          <w:numId w:val="9"/>
        </w:numPr>
      </w:pPr>
      <w:r>
        <w:t>Arrows pointing to any offscreen Enemies (like in The Star Wars Starfighter games)</w:t>
      </w:r>
    </w:p>
    <w:p w14:paraId="4BD1CF08" w14:textId="77777777" w:rsidR="00BF4AAF" w:rsidRDefault="00BF4AAF" w:rsidP="003D0262"/>
    <w:p w14:paraId="02BC4B93" w14:textId="0E98E18C" w:rsidR="00BF4AAF" w:rsidRDefault="00BF4AAF" w:rsidP="00BF4AAF">
      <w:pPr>
        <w:pStyle w:val="Heading2"/>
      </w:pPr>
      <w:r>
        <w:lastRenderedPageBreak/>
        <w:t>Environment/Level</w:t>
      </w:r>
      <w:r w:rsidR="00552347">
        <w:t>/Art</w:t>
      </w:r>
    </w:p>
    <w:p w14:paraId="0CABF323" w14:textId="17503047" w:rsidR="00BF4AAF" w:rsidRDefault="00BF4AAF" w:rsidP="00BF4AAF">
      <w:r>
        <w:t>There will only be one effective “level” that is procedurally generated as the player infinitely flies forward. The level will have various aste</w:t>
      </w:r>
      <w:r w:rsidR="009B4BB4">
        <w:t>roids, Enemies</w:t>
      </w:r>
      <w:r>
        <w:t>, and Temporal Rifts that spawn at increasing rates the longer the player survives.</w:t>
      </w:r>
    </w:p>
    <w:p w14:paraId="628E28B3" w14:textId="316821A0" w:rsidR="00BF4AAF" w:rsidRDefault="00FC25BA" w:rsidP="003D0262">
      <w:r>
        <w:t>The feel of the environment will very much rely on visuals and colors of the space. The Stars in the background of Space are not going to be simply white twinkles on a black space backdrop. Instead, th</w:t>
      </w:r>
      <w:r w:rsidR="00745437">
        <w:t>e Color palates and aesthetic are to be based on bright, vibrant colors like those found in Geometry Wars or Rez.</w:t>
      </w:r>
    </w:p>
    <w:p w14:paraId="62210728" w14:textId="7F9AC912" w:rsidR="00961443" w:rsidRDefault="00961443" w:rsidP="003D0262">
      <w:r>
        <w:t>The look of our Player and Enemies is also to be inspired by Rez</w:t>
      </w:r>
      <w:r w:rsidR="001E2D52">
        <w:t>. The simple, geometric figures is the aesthetic of the 3D models we want to use for the game.</w:t>
      </w:r>
    </w:p>
    <w:p w14:paraId="3793874B" w14:textId="008EE010" w:rsidR="001E2D52" w:rsidRDefault="001E2D52" w:rsidP="003D0262">
      <w:r>
        <w:t xml:space="preserve">Finally, the Visualizer aspects of </w:t>
      </w:r>
      <w:r w:rsidR="00C45495">
        <w:t>Rez is another environmental detail that we will be drawing inspiration from. The game will have 3 different Color Palates for every single object in the game. All objects on screen (characters, enemies, particles, asteroids, even the UI</w:t>
      </w:r>
      <w:r w:rsidR="00844B79">
        <w:t xml:space="preserve">) will cycle between the 3 color palates to the beat of the music. On top of this, a </w:t>
      </w:r>
      <w:r w:rsidR="00B920C6">
        <w:t xml:space="preserve">Bar based visualizer will be present in the background of </w:t>
      </w:r>
      <w:r w:rsidR="00280049">
        <w:t>our space that will also visualize to the beat of the music.</w:t>
      </w:r>
    </w:p>
    <w:p w14:paraId="6660F10C" w14:textId="1E4A9890" w:rsidR="00280049" w:rsidRDefault="00280049" w:rsidP="003D0262"/>
    <w:p w14:paraId="0E92D0FD" w14:textId="000AF721" w:rsidR="00745437" w:rsidRDefault="0054095B" w:rsidP="003D0262">
      <w:r>
        <w:rPr>
          <w:noProof/>
          <w:lang w:eastAsia="en-US"/>
        </w:rPr>
        <w:lastRenderedPageBreak/>
        <w:drawing>
          <wp:anchor distT="0" distB="0" distL="114300" distR="114300" simplePos="0" relativeHeight="251741184" behindDoc="0" locked="0" layoutInCell="1" allowOverlap="1" wp14:anchorId="66583BD0" wp14:editId="5F75E6C0">
            <wp:simplePos x="0" y="0"/>
            <wp:positionH relativeFrom="column">
              <wp:posOffset>319405</wp:posOffset>
            </wp:positionH>
            <wp:positionV relativeFrom="paragraph">
              <wp:posOffset>16510</wp:posOffset>
            </wp:positionV>
            <wp:extent cx="5801995" cy="348107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22">
                      <a:extLst>
                        <a:ext uri="{28A0092B-C50C-407E-A947-70E740481C1C}">
                          <a14:useLocalDpi xmlns:a14="http://schemas.microsoft.com/office/drawing/2010/main" val="0"/>
                        </a:ext>
                      </a:extLst>
                    </a:blip>
                    <a:stretch>
                      <a:fillRect/>
                    </a:stretch>
                  </pic:blipFill>
                  <pic:spPr>
                    <a:xfrm>
                      <a:off x="0" y="0"/>
                      <a:ext cx="5801995" cy="3481070"/>
                    </a:xfrm>
                    <a:prstGeom prst="rect">
                      <a:avLst/>
                    </a:prstGeom>
                  </pic:spPr>
                </pic:pic>
              </a:graphicData>
            </a:graphic>
            <wp14:sizeRelH relativeFrom="margin">
              <wp14:pctWidth>0</wp14:pctWidth>
            </wp14:sizeRelH>
            <wp14:sizeRelV relativeFrom="margin">
              <wp14:pctHeight>0</wp14:pctHeight>
            </wp14:sizeRelV>
          </wp:anchor>
        </w:drawing>
      </w:r>
    </w:p>
    <w:p w14:paraId="4ADD3465" w14:textId="15D88050" w:rsidR="003D0262" w:rsidRDefault="0054095B" w:rsidP="00DA6C40">
      <w:r>
        <w:rPr>
          <w:noProof/>
          <w:lang w:eastAsia="en-US"/>
        </w:rPr>
        <w:drawing>
          <wp:anchor distT="0" distB="0" distL="114300" distR="114300" simplePos="0" relativeHeight="251736064" behindDoc="0" locked="0" layoutInCell="1" allowOverlap="1" wp14:anchorId="2E853380" wp14:editId="1D175464">
            <wp:simplePos x="0" y="0"/>
            <wp:positionH relativeFrom="column">
              <wp:posOffset>24765</wp:posOffset>
            </wp:positionH>
            <wp:positionV relativeFrom="paragraph">
              <wp:posOffset>478155</wp:posOffset>
            </wp:positionV>
            <wp:extent cx="6400800" cy="36004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14:sizeRelH relativeFrom="margin">
              <wp14:pctWidth>0</wp14:pctWidth>
            </wp14:sizeRelH>
            <wp14:sizeRelV relativeFrom="margin">
              <wp14:pctHeight>0</wp14:pctHeight>
            </wp14:sizeRelV>
          </wp:anchor>
        </w:drawing>
      </w:r>
    </w:p>
    <w:p w14:paraId="48DFC9F2" w14:textId="0996E6BE" w:rsidR="007B0A9F" w:rsidRDefault="007B0A9F" w:rsidP="003D0262"/>
    <w:p w14:paraId="498F566B" w14:textId="7D1ECCA1" w:rsidR="0054095B" w:rsidRDefault="00B02325" w:rsidP="003D0262">
      <w:r>
        <w:rPr>
          <w:noProof/>
          <w:lang w:eastAsia="en-US"/>
        </w:rPr>
        <w:drawing>
          <wp:anchor distT="0" distB="0" distL="114300" distR="114300" simplePos="0" relativeHeight="251737088" behindDoc="0" locked="0" layoutInCell="1" allowOverlap="1" wp14:anchorId="18A1E856" wp14:editId="2FBAD7A7">
            <wp:simplePos x="0" y="0"/>
            <wp:positionH relativeFrom="column">
              <wp:posOffset>211570</wp:posOffset>
            </wp:positionH>
            <wp:positionV relativeFrom="paragraph">
              <wp:posOffset>404</wp:posOffset>
            </wp:positionV>
            <wp:extent cx="5824220" cy="3166745"/>
            <wp:effectExtent l="0" t="0" r="0" b="825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24">
                      <a:extLst>
                        <a:ext uri="{28A0092B-C50C-407E-A947-70E740481C1C}">
                          <a14:useLocalDpi xmlns:a14="http://schemas.microsoft.com/office/drawing/2010/main" val="0"/>
                        </a:ext>
                      </a:extLst>
                    </a:blip>
                    <a:stretch>
                      <a:fillRect/>
                    </a:stretch>
                  </pic:blipFill>
                  <pic:spPr>
                    <a:xfrm>
                      <a:off x="0" y="0"/>
                      <a:ext cx="5824220" cy="3166745"/>
                    </a:xfrm>
                    <a:prstGeom prst="rect">
                      <a:avLst/>
                    </a:prstGeom>
                  </pic:spPr>
                </pic:pic>
              </a:graphicData>
            </a:graphic>
            <wp14:sizeRelH relativeFrom="margin">
              <wp14:pctWidth>0</wp14:pctWidth>
            </wp14:sizeRelH>
            <wp14:sizeRelV relativeFrom="margin">
              <wp14:pctHeight>0</wp14:pctHeight>
            </wp14:sizeRelV>
          </wp:anchor>
        </w:drawing>
      </w:r>
    </w:p>
    <w:p w14:paraId="1AF318C5" w14:textId="6B0096DA" w:rsidR="0054095B" w:rsidRDefault="00B02325" w:rsidP="003D0262">
      <w:r>
        <w:rPr>
          <w:noProof/>
          <w:lang w:eastAsia="en-US"/>
        </w:rPr>
        <w:drawing>
          <wp:anchor distT="0" distB="0" distL="114300" distR="114300" simplePos="0" relativeHeight="251742208" behindDoc="0" locked="0" layoutInCell="1" allowOverlap="1" wp14:anchorId="10A821AF" wp14:editId="274F7DF7">
            <wp:simplePos x="0" y="0"/>
            <wp:positionH relativeFrom="column">
              <wp:posOffset>0</wp:posOffset>
            </wp:positionH>
            <wp:positionV relativeFrom="paragraph">
              <wp:posOffset>340995</wp:posOffset>
            </wp:positionV>
            <wp:extent cx="6400800" cy="3600450"/>
            <wp:effectExtent l="0" t="0" r="0" b="635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25">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6B6D9997" w14:textId="218D83C4" w:rsidR="0054095B" w:rsidRDefault="00B02325" w:rsidP="003D0262">
      <w:r>
        <w:rPr>
          <w:noProof/>
          <w:lang w:eastAsia="en-US"/>
        </w:rPr>
        <w:lastRenderedPageBreak/>
        <w:drawing>
          <wp:anchor distT="0" distB="0" distL="114300" distR="114300" simplePos="0" relativeHeight="251739136" behindDoc="0" locked="0" layoutInCell="1" allowOverlap="1" wp14:anchorId="2E234AD8" wp14:editId="19875916">
            <wp:simplePos x="0" y="0"/>
            <wp:positionH relativeFrom="column">
              <wp:posOffset>3411855</wp:posOffset>
            </wp:positionH>
            <wp:positionV relativeFrom="paragraph">
              <wp:posOffset>1055370</wp:posOffset>
            </wp:positionV>
            <wp:extent cx="2689860" cy="1513205"/>
            <wp:effectExtent l="0" t="0" r="2540" b="107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89860" cy="151320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0160" behindDoc="0" locked="0" layoutInCell="1" allowOverlap="1" wp14:anchorId="662F64D0" wp14:editId="19853255">
            <wp:simplePos x="0" y="0"/>
            <wp:positionH relativeFrom="column">
              <wp:posOffset>560070</wp:posOffset>
            </wp:positionH>
            <wp:positionV relativeFrom="paragraph">
              <wp:posOffset>238760</wp:posOffset>
            </wp:positionV>
            <wp:extent cx="1896745" cy="3224530"/>
            <wp:effectExtent l="0" t="0" r="825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96745" cy="3224530"/>
                    </a:xfrm>
                    <a:prstGeom prst="rect">
                      <a:avLst/>
                    </a:prstGeom>
                  </pic:spPr>
                </pic:pic>
              </a:graphicData>
            </a:graphic>
            <wp14:sizeRelH relativeFrom="page">
              <wp14:pctWidth>0</wp14:pctWidth>
            </wp14:sizeRelH>
            <wp14:sizeRelV relativeFrom="page">
              <wp14:pctHeight>0</wp14:pctHeight>
            </wp14:sizeRelV>
          </wp:anchor>
        </w:drawing>
      </w:r>
    </w:p>
    <w:p w14:paraId="66AA17A3" w14:textId="58F747E2" w:rsidR="0054095B" w:rsidRDefault="0054095B" w:rsidP="003D0262"/>
    <w:p w14:paraId="3A430CE1" w14:textId="7985147B" w:rsidR="00F832EE" w:rsidRDefault="00F832EE" w:rsidP="003D0262"/>
    <w:p w14:paraId="627BC742" w14:textId="4FB7C305" w:rsidR="003D0262" w:rsidRDefault="003D0262" w:rsidP="003D0262">
      <w:pPr>
        <w:pStyle w:val="Heading2"/>
      </w:pPr>
      <w:r>
        <w:t>Music/Sound</w:t>
      </w:r>
    </w:p>
    <w:p w14:paraId="5038CCE2" w14:textId="633886AB" w:rsidR="003D0262" w:rsidRDefault="00D0072F" w:rsidP="003D0262">
      <w:r>
        <w:t xml:space="preserve">Initial ideas for music are very fast, upbeat songs that </w:t>
      </w:r>
      <w:r w:rsidR="000113E6">
        <w:t>are in the Electro Swing, Electronic, or 8-bit style.</w:t>
      </w:r>
      <w:r w:rsidR="00983BA3">
        <w:t xml:space="preserve"> While Time is St</w:t>
      </w:r>
      <w:r w:rsidR="001C47EF">
        <w:t>opped, the music tracks should stop and there will be a muffled, echo-like effect that plays the entire duration of time stopped (think similar to “I’m underwater and things are echoey and muffled” sort of feel).</w:t>
      </w:r>
    </w:p>
    <w:p w14:paraId="1CC4446E" w14:textId="3655B7A5" w:rsidR="000113E6" w:rsidRDefault="000113E6" w:rsidP="003D0262">
      <w:r>
        <w:t xml:space="preserve">As far as sound effects go, the most important one </w:t>
      </w:r>
      <w:r w:rsidR="008C5930">
        <w:t>to have is a “Clock Ticking Slower” sort of effect that plays when time switches to Stopped, and  a “Clock Ticking faster up to speed” sort of effect for when Time goes back to normal time.</w:t>
      </w:r>
    </w:p>
    <w:p w14:paraId="51ECCAFB" w14:textId="2EA10135" w:rsidR="000A759D" w:rsidRDefault="000113E6" w:rsidP="003D0262">
      <w:r>
        <w:t>The following are a few references for the style of music we want our tracks to have.</w:t>
      </w:r>
    </w:p>
    <w:p w14:paraId="1CE95611" w14:textId="77777777" w:rsidR="002A70D6" w:rsidRDefault="002A70D6" w:rsidP="003D0262"/>
    <w:p w14:paraId="426AC10F" w14:textId="77777777" w:rsidR="00C20145" w:rsidRPr="003D0262" w:rsidRDefault="00C20145" w:rsidP="003D0262"/>
    <w:sectPr w:rsidR="00C20145" w:rsidRPr="003D0262">
      <w:headerReference w:type="default" r:id="rId128"/>
      <w:footerReference w:type="default" r:id="rId129"/>
      <w:headerReference w:type="first" r:id="rId130"/>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36019" w14:textId="77777777" w:rsidR="00B32E1E" w:rsidRDefault="00B32E1E">
      <w:pPr>
        <w:spacing w:after="0" w:line="240" w:lineRule="auto"/>
      </w:pPr>
      <w:r>
        <w:separator/>
      </w:r>
    </w:p>
  </w:endnote>
  <w:endnote w:type="continuationSeparator" w:id="0">
    <w:p w14:paraId="08297CCE" w14:textId="77777777" w:rsidR="00B32E1E" w:rsidRDefault="00B32E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47AE98AF" w14:textId="4EBD51E5" w:rsidR="00452DAF" w:rsidRDefault="00513CD9" w:rsidP="00513CD9">
        <w:pPr>
          <w:pStyle w:val="Footer"/>
          <w:jc w:val="right"/>
        </w:pPr>
        <w:r w:rsidRPr="00513CD9">
          <w:rPr>
            <w:b w:val="0"/>
            <w:sz w:val="18"/>
            <w:szCs w:val="18"/>
          </w:rPr>
          <w:t>© 2016 DigiPen, All Rights Reserved</w:t>
        </w:r>
        <w:r>
          <w:t xml:space="preserve">      </w:t>
        </w:r>
        <w:r w:rsidR="008E4CAF">
          <w:fldChar w:fldCharType="begin"/>
        </w:r>
        <w:r w:rsidR="008E4CAF">
          <w:instrText xml:space="preserve"> PAGE   \* MERGEFORMAT </w:instrText>
        </w:r>
        <w:r w:rsidR="008E4CAF">
          <w:fldChar w:fldCharType="separate"/>
        </w:r>
        <w:r w:rsidR="00FC5ED6">
          <w:rPr>
            <w:noProof/>
          </w:rPr>
          <w:t>2</w:t>
        </w:r>
        <w:r w:rsidR="008E4CAF">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F56F7" w14:textId="77777777" w:rsidR="00B32E1E" w:rsidRDefault="00B32E1E">
      <w:pPr>
        <w:spacing w:after="0" w:line="240" w:lineRule="auto"/>
      </w:pPr>
      <w:r>
        <w:separator/>
      </w:r>
    </w:p>
  </w:footnote>
  <w:footnote w:type="continuationSeparator" w:id="0">
    <w:p w14:paraId="5EBE5866" w14:textId="77777777" w:rsidR="00B32E1E" w:rsidRDefault="00B32E1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D6D7" w14:textId="0DF69176" w:rsidR="004D3640" w:rsidRDefault="00513CD9">
    <w:pPr>
      <w:pStyle w:val="Header"/>
    </w:pPr>
    <w:r>
      <w:t>Team: Temporal Weather Report</w:t>
    </w:r>
    <w:r>
      <w:tab/>
    </w:r>
    <w:r>
      <w:tab/>
    </w:r>
    <w:r>
      <w:tab/>
    </w:r>
    <w:r>
      <w:tab/>
    </w:r>
    <w:r>
      <w:tab/>
    </w:r>
    <w:r>
      <w:tab/>
    </w:r>
    <w:r>
      <w:tab/>
    </w:r>
    <w:r>
      <w:tab/>
      <w:t>Version 1.1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5AD1E" w14:textId="5DE0B3F5" w:rsidR="00ED207B" w:rsidRDefault="00ED207B">
    <w:pPr>
      <w:pStyle w:val="Header"/>
    </w:pPr>
    <w:r>
      <w:t>Team: Temporal Weather Report</w:t>
    </w:r>
    <w:r>
      <w:tab/>
    </w:r>
    <w:r>
      <w:tab/>
    </w:r>
    <w:r>
      <w:tab/>
    </w:r>
    <w:r>
      <w:tab/>
    </w:r>
    <w:r>
      <w:tab/>
    </w:r>
    <w:r>
      <w:tab/>
    </w:r>
    <w:r>
      <w:tab/>
    </w:r>
    <w:r>
      <w:tab/>
      <w:t>Version 1.1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ED2C56FC"/>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203B2700"/>
    <w:multiLevelType w:val="hybridMultilevel"/>
    <w:tmpl w:val="A7421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BE50D2E"/>
    <w:multiLevelType w:val="hybridMultilevel"/>
    <w:tmpl w:val="BD3A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4"/>
  </w:num>
  <w:num w:numId="4">
    <w:abstractNumId w:val="0"/>
  </w:num>
  <w:num w:numId="5">
    <w:abstractNumId w:val="7"/>
  </w:num>
  <w:num w:numId="6">
    <w:abstractNumId w:val="6"/>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7E9"/>
    <w:rsid w:val="00001256"/>
    <w:rsid w:val="0000327F"/>
    <w:rsid w:val="00006FDC"/>
    <w:rsid w:val="000071FD"/>
    <w:rsid w:val="000113E6"/>
    <w:rsid w:val="00013758"/>
    <w:rsid w:val="0002383B"/>
    <w:rsid w:val="00024E54"/>
    <w:rsid w:val="0002606D"/>
    <w:rsid w:val="000352CF"/>
    <w:rsid w:val="000358B8"/>
    <w:rsid w:val="000360F4"/>
    <w:rsid w:val="000530D0"/>
    <w:rsid w:val="0005349C"/>
    <w:rsid w:val="000552B1"/>
    <w:rsid w:val="00061823"/>
    <w:rsid w:val="000642B5"/>
    <w:rsid w:val="00066874"/>
    <w:rsid w:val="0006716D"/>
    <w:rsid w:val="00080871"/>
    <w:rsid w:val="00081471"/>
    <w:rsid w:val="0008464C"/>
    <w:rsid w:val="00091F43"/>
    <w:rsid w:val="000971D5"/>
    <w:rsid w:val="000A0143"/>
    <w:rsid w:val="000A42BF"/>
    <w:rsid w:val="000A759D"/>
    <w:rsid w:val="000B2112"/>
    <w:rsid w:val="000E4211"/>
    <w:rsid w:val="000E70DB"/>
    <w:rsid w:val="00105691"/>
    <w:rsid w:val="001160F9"/>
    <w:rsid w:val="00136DF2"/>
    <w:rsid w:val="00142408"/>
    <w:rsid w:val="00145FAA"/>
    <w:rsid w:val="00154A64"/>
    <w:rsid w:val="00161EE2"/>
    <w:rsid w:val="0016478F"/>
    <w:rsid w:val="00165749"/>
    <w:rsid w:val="001657C4"/>
    <w:rsid w:val="00170326"/>
    <w:rsid w:val="0017487B"/>
    <w:rsid w:val="001804B1"/>
    <w:rsid w:val="00185DDE"/>
    <w:rsid w:val="00194627"/>
    <w:rsid w:val="001A783C"/>
    <w:rsid w:val="001B77D0"/>
    <w:rsid w:val="001C47EF"/>
    <w:rsid w:val="001C69E9"/>
    <w:rsid w:val="001D1A5B"/>
    <w:rsid w:val="001E0A7D"/>
    <w:rsid w:val="001E1BE6"/>
    <w:rsid w:val="001E2D52"/>
    <w:rsid w:val="001E3B33"/>
    <w:rsid w:val="001E54F7"/>
    <w:rsid w:val="001E60F8"/>
    <w:rsid w:val="002051BC"/>
    <w:rsid w:val="002360C9"/>
    <w:rsid w:val="00241BD5"/>
    <w:rsid w:val="00247699"/>
    <w:rsid w:val="00252863"/>
    <w:rsid w:val="002604AF"/>
    <w:rsid w:val="002756DF"/>
    <w:rsid w:val="00280049"/>
    <w:rsid w:val="002853A0"/>
    <w:rsid w:val="00285EE0"/>
    <w:rsid w:val="002A70D6"/>
    <w:rsid w:val="002A7999"/>
    <w:rsid w:val="002B261A"/>
    <w:rsid w:val="002C6DF9"/>
    <w:rsid w:val="002D6B80"/>
    <w:rsid w:val="002E4C0D"/>
    <w:rsid w:val="00300A26"/>
    <w:rsid w:val="003067D8"/>
    <w:rsid w:val="00316D34"/>
    <w:rsid w:val="00322C42"/>
    <w:rsid w:val="003362D1"/>
    <w:rsid w:val="00345568"/>
    <w:rsid w:val="0036211B"/>
    <w:rsid w:val="0037169F"/>
    <w:rsid w:val="00372A0B"/>
    <w:rsid w:val="00386030"/>
    <w:rsid w:val="00394A24"/>
    <w:rsid w:val="00395417"/>
    <w:rsid w:val="00395A69"/>
    <w:rsid w:val="00396460"/>
    <w:rsid w:val="003A51F2"/>
    <w:rsid w:val="003B329A"/>
    <w:rsid w:val="003C131F"/>
    <w:rsid w:val="003C7D8C"/>
    <w:rsid w:val="003D0262"/>
    <w:rsid w:val="003D0D06"/>
    <w:rsid w:val="003D10A3"/>
    <w:rsid w:val="003E0E30"/>
    <w:rsid w:val="003E5FEC"/>
    <w:rsid w:val="003F187F"/>
    <w:rsid w:val="003F2BF4"/>
    <w:rsid w:val="003F3D67"/>
    <w:rsid w:val="00402ECA"/>
    <w:rsid w:val="00414A5E"/>
    <w:rsid w:val="00417F4B"/>
    <w:rsid w:val="004463D7"/>
    <w:rsid w:val="00446CD4"/>
    <w:rsid w:val="00452DAF"/>
    <w:rsid w:val="004536B2"/>
    <w:rsid w:val="004536D7"/>
    <w:rsid w:val="004558A8"/>
    <w:rsid w:val="004604B7"/>
    <w:rsid w:val="00464626"/>
    <w:rsid w:val="004716EB"/>
    <w:rsid w:val="00474E6C"/>
    <w:rsid w:val="00481DF5"/>
    <w:rsid w:val="004A3689"/>
    <w:rsid w:val="004B636C"/>
    <w:rsid w:val="004C524B"/>
    <w:rsid w:val="004D2D04"/>
    <w:rsid w:val="004D3640"/>
    <w:rsid w:val="004D5FD4"/>
    <w:rsid w:val="004D78FF"/>
    <w:rsid w:val="004D7BBB"/>
    <w:rsid w:val="004E2F46"/>
    <w:rsid w:val="004E3BB9"/>
    <w:rsid w:val="004E67D3"/>
    <w:rsid w:val="00500C69"/>
    <w:rsid w:val="00504A87"/>
    <w:rsid w:val="00510319"/>
    <w:rsid w:val="00513CD9"/>
    <w:rsid w:val="00515B48"/>
    <w:rsid w:val="005251E9"/>
    <w:rsid w:val="00533720"/>
    <w:rsid w:val="00534374"/>
    <w:rsid w:val="005354B0"/>
    <w:rsid w:val="0054095B"/>
    <w:rsid w:val="00540AC2"/>
    <w:rsid w:val="00541212"/>
    <w:rsid w:val="00552347"/>
    <w:rsid w:val="00552887"/>
    <w:rsid w:val="00555E34"/>
    <w:rsid w:val="005638C5"/>
    <w:rsid w:val="00565A18"/>
    <w:rsid w:val="0056600B"/>
    <w:rsid w:val="00571B2C"/>
    <w:rsid w:val="005749C8"/>
    <w:rsid w:val="00584230"/>
    <w:rsid w:val="00591ADA"/>
    <w:rsid w:val="00592504"/>
    <w:rsid w:val="005942D3"/>
    <w:rsid w:val="00594C59"/>
    <w:rsid w:val="00597728"/>
    <w:rsid w:val="005A3764"/>
    <w:rsid w:val="005B4E91"/>
    <w:rsid w:val="005D3185"/>
    <w:rsid w:val="005D4DEE"/>
    <w:rsid w:val="005D5E96"/>
    <w:rsid w:val="005D7497"/>
    <w:rsid w:val="005E0780"/>
    <w:rsid w:val="005E38A9"/>
    <w:rsid w:val="005F749E"/>
    <w:rsid w:val="00606218"/>
    <w:rsid w:val="006263CA"/>
    <w:rsid w:val="00627F1A"/>
    <w:rsid w:val="0063376F"/>
    <w:rsid w:val="006337D3"/>
    <w:rsid w:val="00636943"/>
    <w:rsid w:val="00637EC9"/>
    <w:rsid w:val="00643883"/>
    <w:rsid w:val="00645909"/>
    <w:rsid w:val="00646932"/>
    <w:rsid w:val="0065090C"/>
    <w:rsid w:val="0065726F"/>
    <w:rsid w:val="006661BB"/>
    <w:rsid w:val="00677D32"/>
    <w:rsid w:val="00683533"/>
    <w:rsid w:val="00687507"/>
    <w:rsid w:val="00694637"/>
    <w:rsid w:val="006A0D11"/>
    <w:rsid w:val="006B1E26"/>
    <w:rsid w:val="006B2627"/>
    <w:rsid w:val="006B67CD"/>
    <w:rsid w:val="006C2ABB"/>
    <w:rsid w:val="006D13ED"/>
    <w:rsid w:val="006D2935"/>
    <w:rsid w:val="006E122D"/>
    <w:rsid w:val="006E2DA5"/>
    <w:rsid w:val="006E6ACA"/>
    <w:rsid w:val="00710AFF"/>
    <w:rsid w:val="00723CCB"/>
    <w:rsid w:val="00725D0F"/>
    <w:rsid w:val="00726142"/>
    <w:rsid w:val="00726623"/>
    <w:rsid w:val="00737BCA"/>
    <w:rsid w:val="0074176B"/>
    <w:rsid w:val="00745437"/>
    <w:rsid w:val="00752893"/>
    <w:rsid w:val="00754894"/>
    <w:rsid w:val="00754C6E"/>
    <w:rsid w:val="00760BA4"/>
    <w:rsid w:val="007631F9"/>
    <w:rsid w:val="00764EBB"/>
    <w:rsid w:val="007760E6"/>
    <w:rsid w:val="007770E7"/>
    <w:rsid w:val="00782DEE"/>
    <w:rsid w:val="0078300A"/>
    <w:rsid w:val="00795466"/>
    <w:rsid w:val="007A6E7D"/>
    <w:rsid w:val="007B05F8"/>
    <w:rsid w:val="007B0A9F"/>
    <w:rsid w:val="007B3E8E"/>
    <w:rsid w:val="007B6397"/>
    <w:rsid w:val="007C056D"/>
    <w:rsid w:val="007C4D1B"/>
    <w:rsid w:val="007C54F0"/>
    <w:rsid w:val="007C66D3"/>
    <w:rsid w:val="007D1BFB"/>
    <w:rsid w:val="007E18A9"/>
    <w:rsid w:val="007E1E2B"/>
    <w:rsid w:val="007E6B3B"/>
    <w:rsid w:val="007F1A6D"/>
    <w:rsid w:val="007F2607"/>
    <w:rsid w:val="00807314"/>
    <w:rsid w:val="00817DA5"/>
    <w:rsid w:val="00821962"/>
    <w:rsid w:val="00822A39"/>
    <w:rsid w:val="008231F9"/>
    <w:rsid w:val="00824440"/>
    <w:rsid w:val="008261C2"/>
    <w:rsid w:val="008342B2"/>
    <w:rsid w:val="00834D62"/>
    <w:rsid w:val="0084013E"/>
    <w:rsid w:val="00840818"/>
    <w:rsid w:val="00843474"/>
    <w:rsid w:val="008445D1"/>
    <w:rsid w:val="00844B79"/>
    <w:rsid w:val="00850D2A"/>
    <w:rsid w:val="00857840"/>
    <w:rsid w:val="00864E75"/>
    <w:rsid w:val="00881267"/>
    <w:rsid w:val="0089207C"/>
    <w:rsid w:val="008A69C8"/>
    <w:rsid w:val="008A70C4"/>
    <w:rsid w:val="008B21CD"/>
    <w:rsid w:val="008B2C52"/>
    <w:rsid w:val="008B3248"/>
    <w:rsid w:val="008C5930"/>
    <w:rsid w:val="008C732A"/>
    <w:rsid w:val="008D2244"/>
    <w:rsid w:val="008E4CAF"/>
    <w:rsid w:val="008F48E5"/>
    <w:rsid w:val="00900949"/>
    <w:rsid w:val="00903BA2"/>
    <w:rsid w:val="00910AEF"/>
    <w:rsid w:val="009265EC"/>
    <w:rsid w:val="00946843"/>
    <w:rsid w:val="0095257B"/>
    <w:rsid w:val="00961443"/>
    <w:rsid w:val="00963C12"/>
    <w:rsid w:val="00963D43"/>
    <w:rsid w:val="0097447A"/>
    <w:rsid w:val="009752E4"/>
    <w:rsid w:val="00983BA3"/>
    <w:rsid w:val="00986FAF"/>
    <w:rsid w:val="00987728"/>
    <w:rsid w:val="009B4AC6"/>
    <w:rsid w:val="009B4BB4"/>
    <w:rsid w:val="009B5F71"/>
    <w:rsid w:val="009C1373"/>
    <w:rsid w:val="009C1707"/>
    <w:rsid w:val="009D5AC1"/>
    <w:rsid w:val="009D732E"/>
    <w:rsid w:val="009E5568"/>
    <w:rsid w:val="009E5DF3"/>
    <w:rsid w:val="009F6DB1"/>
    <w:rsid w:val="00A078EC"/>
    <w:rsid w:val="00A15247"/>
    <w:rsid w:val="00A26609"/>
    <w:rsid w:val="00A31E5F"/>
    <w:rsid w:val="00A55CBD"/>
    <w:rsid w:val="00A64866"/>
    <w:rsid w:val="00A65C3E"/>
    <w:rsid w:val="00A65EF1"/>
    <w:rsid w:val="00A6632C"/>
    <w:rsid w:val="00A71FA0"/>
    <w:rsid w:val="00A762F3"/>
    <w:rsid w:val="00A838D2"/>
    <w:rsid w:val="00A84348"/>
    <w:rsid w:val="00A8564A"/>
    <w:rsid w:val="00A9101E"/>
    <w:rsid w:val="00A91606"/>
    <w:rsid w:val="00AB30EA"/>
    <w:rsid w:val="00AB5627"/>
    <w:rsid w:val="00AB5F2E"/>
    <w:rsid w:val="00AC64FB"/>
    <w:rsid w:val="00AE07C2"/>
    <w:rsid w:val="00AF1F6B"/>
    <w:rsid w:val="00AF2C49"/>
    <w:rsid w:val="00AF7CC1"/>
    <w:rsid w:val="00B01733"/>
    <w:rsid w:val="00B02325"/>
    <w:rsid w:val="00B07233"/>
    <w:rsid w:val="00B1236F"/>
    <w:rsid w:val="00B14F88"/>
    <w:rsid w:val="00B327EA"/>
    <w:rsid w:val="00B328E5"/>
    <w:rsid w:val="00B32E1E"/>
    <w:rsid w:val="00B3517E"/>
    <w:rsid w:val="00B41361"/>
    <w:rsid w:val="00B50E63"/>
    <w:rsid w:val="00B54392"/>
    <w:rsid w:val="00B71861"/>
    <w:rsid w:val="00B767E9"/>
    <w:rsid w:val="00B81423"/>
    <w:rsid w:val="00B87A34"/>
    <w:rsid w:val="00B920C6"/>
    <w:rsid w:val="00BB0BD5"/>
    <w:rsid w:val="00BB1FA8"/>
    <w:rsid w:val="00BC4D30"/>
    <w:rsid w:val="00BD14EB"/>
    <w:rsid w:val="00BD76C8"/>
    <w:rsid w:val="00BE678F"/>
    <w:rsid w:val="00BF0681"/>
    <w:rsid w:val="00BF174D"/>
    <w:rsid w:val="00BF4AAF"/>
    <w:rsid w:val="00C015B4"/>
    <w:rsid w:val="00C01D5C"/>
    <w:rsid w:val="00C05180"/>
    <w:rsid w:val="00C05BF5"/>
    <w:rsid w:val="00C1310D"/>
    <w:rsid w:val="00C20145"/>
    <w:rsid w:val="00C25409"/>
    <w:rsid w:val="00C35146"/>
    <w:rsid w:val="00C37B7A"/>
    <w:rsid w:val="00C45495"/>
    <w:rsid w:val="00C45A47"/>
    <w:rsid w:val="00C45E5A"/>
    <w:rsid w:val="00C572CF"/>
    <w:rsid w:val="00C70C86"/>
    <w:rsid w:val="00C70CE2"/>
    <w:rsid w:val="00C76A8C"/>
    <w:rsid w:val="00C834CB"/>
    <w:rsid w:val="00C9314A"/>
    <w:rsid w:val="00C97DAE"/>
    <w:rsid w:val="00CA1CCF"/>
    <w:rsid w:val="00CA47D3"/>
    <w:rsid w:val="00CA77ED"/>
    <w:rsid w:val="00CB1E66"/>
    <w:rsid w:val="00CB78A8"/>
    <w:rsid w:val="00CC01EC"/>
    <w:rsid w:val="00CC03D7"/>
    <w:rsid w:val="00CC39C8"/>
    <w:rsid w:val="00CC47E2"/>
    <w:rsid w:val="00CD07CB"/>
    <w:rsid w:val="00CD0FBC"/>
    <w:rsid w:val="00CD1CFD"/>
    <w:rsid w:val="00CD3C08"/>
    <w:rsid w:val="00CD435F"/>
    <w:rsid w:val="00CE335E"/>
    <w:rsid w:val="00CF23AE"/>
    <w:rsid w:val="00D0072F"/>
    <w:rsid w:val="00D175F1"/>
    <w:rsid w:val="00D47245"/>
    <w:rsid w:val="00D523B6"/>
    <w:rsid w:val="00D526F3"/>
    <w:rsid w:val="00D63FCA"/>
    <w:rsid w:val="00D6554D"/>
    <w:rsid w:val="00D77E4E"/>
    <w:rsid w:val="00D82EC9"/>
    <w:rsid w:val="00D83D7B"/>
    <w:rsid w:val="00DA6C40"/>
    <w:rsid w:val="00DB6778"/>
    <w:rsid w:val="00DC1E0F"/>
    <w:rsid w:val="00DD1DF9"/>
    <w:rsid w:val="00DE251D"/>
    <w:rsid w:val="00DE3679"/>
    <w:rsid w:val="00DF240E"/>
    <w:rsid w:val="00E00CAB"/>
    <w:rsid w:val="00E17CF2"/>
    <w:rsid w:val="00E273A8"/>
    <w:rsid w:val="00E303AE"/>
    <w:rsid w:val="00E30E3B"/>
    <w:rsid w:val="00E30F21"/>
    <w:rsid w:val="00E32604"/>
    <w:rsid w:val="00E367E1"/>
    <w:rsid w:val="00E40E54"/>
    <w:rsid w:val="00E451D6"/>
    <w:rsid w:val="00E459E5"/>
    <w:rsid w:val="00E47D5B"/>
    <w:rsid w:val="00E50C03"/>
    <w:rsid w:val="00E5240E"/>
    <w:rsid w:val="00E54070"/>
    <w:rsid w:val="00E60C94"/>
    <w:rsid w:val="00E91C95"/>
    <w:rsid w:val="00E9216A"/>
    <w:rsid w:val="00E93822"/>
    <w:rsid w:val="00E954DE"/>
    <w:rsid w:val="00E9617D"/>
    <w:rsid w:val="00EA1B47"/>
    <w:rsid w:val="00EA45A5"/>
    <w:rsid w:val="00EB0D25"/>
    <w:rsid w:val="00EB193C"/>
    <w:rsid w:val="00EB73EC"/>
    <w:rsid w:val="00EB7844"/>
    <w:rsid w:val="00EC2D66"/>
    <w:rsid w:val="00EC3A23"/>
    <w:rsid w:val="00EC6A9B"/>
    <w:rsid w:val="00ED1128"/>
    <w:rsid w:val="00ED1F4A"/>
    <w:rsid w:val="00ED207B"/>
    <w:rsid w:val="00ED3819"/>
    <w:rsid w:val="00ED516E"/>
    <w:rsid w:val="00ED657F"/>
    <w:rsid w:val="00EE54D2"/>
    <w:rsid w:val="00EE6687"/>
    <w:rsid w:val="00EE7795"/>
    <w:rsid w:val="00EF0F5B"/>
    <w:rsid w:val="00EF4D94"/>
    <w:rsid w:val="00EF5E5B"/>
    <w:rsid w:val="00EF786E"/>
    <w:rsid w:val="00F021F0"/>
    <w:rsid w:val="00F12589"/>
    <w:rsid w:val="00F13743"/>
    <w:rsid w:val="00F17247"/>
    <w:rsid w:val="00F247A4"/>
    <w:rsid w:val="00F25371"/>
    <w:rsid w:val="00F2575F"/>
    <w:rsid w:val="00F31536"/>
    <w:rsid w:val="00F31A34"/>
    <w:rsid w:val="00F3280B"/>
    <w:rsid w:val="00F33881"/>
    <w:rsid w:val="00F34FD1"/>
    <w:rsid w:val="00F439D9"/>
    <w:rsid w:val="00F50027"/>
    <w:rsid w:val="00F50C70"/>
    <w:rsid w:val="00F5146F"/>
    <w:rsid w:val="00F52DA7"/>
    <w:rsid w:val="00F55D2C"/>
    <w:rsid w:val="00F562FD"/>
    <w:rsid w:val="00F56B93"/>
    <w:rsid w:val="00F56DAD"/>
    <w:rsid w:val="00F61D65"/>
    <w:rsid w:val="00F64373"/>
    <w:rsid w:val="00F72A59"/>
    <w:rsid w:val="00F73C52"/>
    <w:rsid w:val="00F762AD"/>
    <w:rsid w:val="00F81D96"/>
    <w:rsid w:val="00F832EE"/>
    <w:rsid w:val="00F91E26"/>
    <w:rsid w:val="00F92D73"/>
    <w:rsid w:val="00FB0237"/>
    <w:rsid w:val="00FB354C"/>
    <w:rsid w:val="00FB3C7D"/>
    <w:rsid w:val="00FB3DAA"/>
    <w:rsid w:val="00FB7DA0"/>
    <w:rsid w:val="00FC25BA"/>
    <w:rsid w:val="00FC5ED6"/>
    <w:rsid w:val="00FD3B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5D5B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Heading3">
    <w:name w:val="heading 3"/>
    <w:basedOn w:val="Normal"/>
    <w:next w:val="Normal"/>
    <w:link w:val="Heading3Char"/>
    <w:uiPriority w:val="9"/>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9"/>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E09B3B" w:themeColor="accent1"/>
      <w:sz w:val="38"/>
      <w:szCs w:val="2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character" w:styleId="Hyperlink">
    <w:name w:val="Hyperlink"/>
    <w:basedOn w:val="DefaultParagraphFont"/>
    <w:uiPriority w:val="99"/>
    <w:unhideWhenUsed/>
    <w:rsid w:val="00396460"/>
    <w:rPr>
      <w:color w:val="847B97" w:themeColor="hyperlink"/>
      <w:u w:val="single"/>
    </w:rPr>
  </w:style>
  <w:style w:type="paragraph" w:styleId="ListParagraph">
    <w:name w:val="List Paragraph"/>
    <w:basedOn w:val="Normal"/>
    <w:uiPriority w:val="34"/>
    <w:unhideWhenUsed/>
    <w:qFormat/>
    <w:rsid w:val="005D74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0" Type="http://schemas.openxmlformats.org/officeDocument/2006/relationships/header" Target="header2.xml"/><Relationship Id="rId131" Type="http://schemas.openxmlformats.org/officeDocument/2006/relationships/fontTable" Target="fontTable.xml"/><Relationship Id="rId132" Type="http://schemas.openxmlformats.org/officeDocument/2006/relationships/theme" Target="theme/theme1.xml"/><Relationship Id="rId120" Type="http://schemas.openxmlformats.org/officeDocument/2006/relationships/customXml" Target="ink/ink16.xml"/><Relationship Id="rId121" Type="http://schemas.openxmlformats.org/officeDocument/2006/relationships/image" Target="media/image33.png"/><Relationship Id="rId91" Type="http://schemas.openxmlformats.org/officeDocument/2006/relationships/image" Target="media/image180.png"/><Relationship Id="rId92" Type="http://schemas.openxmlformats.org/officeDocument/2006/relationships/customXml" Target="ink/ink2.xml"/><Relationship Id="rId93" Type="http://schemas.openxmlformats.org/officeDocument/2006/relationships/image" Target="media/image190.png"/><Relationship Id="rId94" Type="http://schemas.openxmlformats.org/officeDocument/2006/relationships/customXml" Target="ink/ink3.xml"/><Relationship Id="rId95" Type="http://schemas.openxmlformats.org/officeDocument/2006/relationships/image" Target="media/image200.png"/><Relationship Id="rId96" Type="http://schemas.openxmlformats.org/officeDocument/2006/relationships/customXml" Target="ink/ink4.xml"/><Relationship Id="rId97" Type="http://schemas.openxmlformats.org/officeDocument/2006/relationships/image" Target="media/image211.png"/><Relationship Id="rId98" Type="http://schemas.openxmlformats.org/officeDocument/2006/relationships/customXml" Target="ink/ink5.xml"/><Relationship Id="rId99" Type="http://schemas.openxmlformats.org/officeDocument/2006/relationships/image" Target="media/image220.png"/><Relationship Id="rId122" Type="http://schemas.openxmlformats.org/officeDocument/2006/relationships/image" Target="media/image4.png"/><Relationship Id="rId123" Type="http://schemas.openxmlformats.org/officeDocument/2006/relationships/image" Target="media/image5.png"/><Relationship Id="rId124" Type="http://schemas.openxmlformats.org/officeDocument/2006/relationships/image" Target="media/image6.png"/><Relationship Id="rId125" Type="http://schemas.openxmlformats.org/officeDocument/2006/relationships/image" Target="media/image7.png"/><Relationship Id="rId126" Type="http://schemas.openxmlformats.org/officeDocument/2006/relationships/image" Target="media/image8.png"/><Relationship Id="rId127" Type="http://schemas.openxmlformats.org/officeDocument/2006/relationships/image" Target="media/image9.png"/><Relationship Id="rId128" Type="http://schemas.openxmlformats.org/officeDocument/2006/relationships/header" Target="header1.xml"/><Relationship Id="rId1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110" Type="http://schemas.openxmlformats.org/officeDocument/2006/relationships/customXml" Target="ink/ink11.xml"/><Relationship Id="rId111" Type="http://schemas.openxmlformats.org/officeDocument/2006/relationships/image" Target="media/image280.png"/><Relationship Id="rId112" Type="http://schemas.openxmlformats.org/officeDocument/2006/relationships/customXml" Target="ink/ink12.xml"/><Relationship Id="rId113" Type="http://schemas.openxmlformats.org/officeDocument/2006/relationships/image" Target="media/image290.png"/><Relationship Id="rId114" Type="http://schemas.openxmlformats.org/officeDocument/2006/relationships/customXml" Target="ink/ink13.xml"/><Relationship Id="rId115" Type="http://schemas.openxmlformats.org/officeDocument/2006/relationships/image" Target="media/image300.png"/><Relationship Id="rId116" Type="http://schemas.openxmlformats.org/officeDocument/2006/relationships/customXml" Target="ink/ink14.xml"/><Relationship Id="rId117" Type="http://schemas.openxmlformats.org/officeDocument/2006/relationships/image" Target="media/image310.png"/><Relationship Id="rId118" Type="http://schemas.openxmlformats.org/officeDocument/2006/relationships/customXml" Target="ink/ink15.xml"/><Relationship Id="rId119" Type="http://schemas.openxmlformats.org/officeDocument/2006/relationships/image" Target="media/image320.png"/><Relationship Id="rId6" Type="http://schemas.openxmlformats.org/officeDocument/2006/relationships/endnotes" Target="endnotes.xml"/><Relationship Id="rId7" Type="http://schemas.openxmlformats.org/officeDocument/2006/relationships/hyperlink" Target="https://youtu.be/mO4z_2J2mmU" TargetMode="External"/><Relationship Id="rId8" Type="http://schemas.openxmlformats.org/officeDocument/2006/relationships/image" Target="media/image1.png"/><Relationship Id="rId9" Type="http://schemas.openxmlformats.org/officeDocument/2006/relationships/image" Target="media/image2.png"/><Relationship Id="rId100" Type="http://schemas.openxmlformats.org/officeDocument/2006/relationships/customXml" Target="ink/ink6.xml"/><Relationship Id="rId101" Type="http://schemas.openxmlformats.org/officeDocument/2006/relationships/image" Target="media/image230.png"/><Relationship Id="rId102" Type="http://schemas.openxmlformats.org/officeDocument/2006/relationships/customXml" Target="ink/ink7.xml"/><Relationship Id="rId103" Type="http://schemas.openxmlformats.org/officeDocument/2006/relationships/image" Target="media/image240.png"/><Relationship Id="rId104" Type="http://schemas.openxmlformats.org/officeDocument/2006/relationships/customXml" Target="ink/ink8.xml"/><Relationship Id="rId105" Type="http://schemas.openxmlformats.org/officeDocument/2006/relationships/image" Target="media/image250.png"/><Relationship Id="rId106" Type="http://schemas.openxmlformats.org/officeDocument/2006/relationships/customXml" Target="ink/ink9.xml"/><Relationship Id="rId107" Type="http://schemas.openxmlformats.org/officeDocument/2006/relationships/image" Target="media/image260.png"/><Relationship Id="rId108" Type="http://schemas.openxmlformats.org/officeDocument/2006/relationships/customXml" Target="ink/ink10.xml"/><Relationship Id="rId109" Type="http://schemas.openxmlformats.org/officeDocument/2006/relationships/image" Target="media/image270.png"/><Relationship Id="rId10" Type="http://schemas.openxmlformats.org/officeDocument/2006/relationships/image" Target="media/image3.png"/><Relationship Id="rId11" Type="http://schemas.openxmlformats.org/officeDocument/2006/relationships/customXml" Target="ink/ink1.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var/containers/Bundle/Application/C98AA255-8125-467A-95B5-518B112FA620/Word.app/en.lproj/10002028.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52:20.341"/>
    </inkml:context>
    <inkml:brush xml:id="br0">
      <inkml:brushProperty name="width" value="0.09071" units="cm"/>
      <inkml:brushProperty name="height" value="0.09071" units="cm"/>
    </inkml:brush>
  </inkml:definitions>
  <inkml:trace contextRef="#ctx0" brushRef="#br0">10 1414 6498,'-5'7'309,"4"-3"1,-3-4-1,8 0 1,3 0-1,3 0 1,1 0 0,0 0-1,0-1 1,0-1-90,0-2 1,1 0-1,0 3-56,3-2 1,-2 0-179,5-4 0,-3 3 0,4-2 0,0 0-43,2 0 1,5-2 0,1-2 45,1 3 1,-2-3 0,3 2-1,2-5 31,1-1 0,1-1 1,0 3-1,1-2 0,2-2 110,1-1 0,1-1 0,-1-3-41,3 2 1,2-1-1,1 1 1,0-2-1,3-1 1,2 0 167,1 0 0,3 1-292,-4 3 1,5-3 0,-2 2 0,3-1 0,0-1 0,-1 1-284,-2 2 0,0 3 306,0-3 1,2 3 0,-4-2-1,1-1 1,3 1-6,1-2 0,1 2 0,1-2 62,-1-1 0,4 0 1,2-2-1,2-1 1,3 0 89,1-3 0,-8 3 0,5-3 1,0 2-1,-2-2 1,-5 3 0,-1-3-1,1 3-21,-1 0 1,-6 1 0,4 2-1,-2 0-19,-2 1 0,-2 1 1,2-4-70,0 0 0,0 4 0,-3 0 0,-3 2 0,-1 3 0,-5-1-48,-3 0 0,-3 1 1,-1-1 62,-2 1 1,-4 2 0,1 0 0,-3 1-182,-1 3 0,0-3 0,-1 3 136,-3-3 0,3 0 1,-4 2-1,2 0 0,-2 1-193,-1 1 1,0 0 0,-3 3 0,2 0-278,-1 0 1,-6-2 0,0 2 0,0 0-322,2 2 1,1 1 0,0 0-640,0 0 1373,0 0 0,0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8.796"/>
    </inkml:context>
    <inkml:brush xml:id="br0">
      <inkml:brushProperty name="width" value="0.09071" units="cm"/>
      <inkml:brushProperty name="height" value="0.09071" units="cm"/>
    </inkml:brush>
  </inkml:definitions>
  <inkml:trace contextRef="#ctx0" brushRef="#br0">277 210 9712,'0'-11'0,"0"0"418,0 0 1,-4 3-1,-1 1 1,-1-2-1,-3 1 1,0-1-1,-2 3-28,0 1 0,-4-2 0,-1 2 0,0 0-272,0 0 0,-2-2 0,3 2 1,0 0-116,-1 0 0,4-3 1,-3 2-1,3-2 0,1 1-759,0-2-210,0 0 0,1-2-1285,3 0 1246,2 5 1,10 1 0,1 5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6.637"/>
    </inkml:context>
    <inkml:brush xml:id="br0">
      <inkml:brushProperty name="width" value="0.09071" units="cm"/>
      <inkml:brushProperty name="height" value="0.09071" units="cm"/>
    </inkml:brush>
  </inkml:definitions>
  <inkml:trace contextRef="#ctx0" brushRef="#br0">97 10 8355,'-16'0'813,"4"0"-316,-3 0 0,3-1 0,1-1 1,0-2 279,0 2 0,5 2 0,3 2-611,6 2 0,4-1 0,8-3 0,2 2-119,0 1 0,4-1 0,-1 2-51,4 1 0,-4-2 0,2 3 0,-1 0-124,0 0 1,0-2 0,-3 3 135,-3 2 0,1-1 0,-3 1 0,-2-2 0,-3 2 269,-3 1 1,-3 1-192,-6 0 0,-2-1 0,-6-2 0,-3 0 0,-3 0-32,-3 2 1,-1 1-1,0 0-245,0 0 1,0-3 0,1-1 0,1 0-1,3 1 1,0-2-3840,0-1 1,4 0 3992,2-2 0,0 3 0,5 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6.171"/>
    </inkml:context>
    <inkml:brush xml:id="br0">
      <inkml:brushProperty name="width" value="0.09071" units="cm"/>
      <inkml:brushProperty name="height" value="0.09071" units="cm"/>
    </inkml:brush>
  </inkml:definitions>
  <inkml:trace contextRef="#ctx0" brushRef="#br0">53 33 6264,'-5'-10'0,"-2"3"0,-2 2 0,0 2 2779,2-1 1,3 1-2493,-3 3 0,5 4 1,-1 2-1,6 1 1,4-1-1,4 0 1,4-1-1,3 1-89,3 0 0,2-4 0,2 2 0,2-3-157,1-1 0,0 0 0,3 0-429,-2 0 0,0 0 1,3 0-1,-1 0 1,-3 0-1,-1 0-2307,-3 0 1,0 0 2297,-2 0 0,-5 5 0,-1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4.592"/>
    </inkml:context>
    <inkml:brush xml:id="br0">
      <inkml:brushProperty name="width" value="0.09071" units="cm"/>
      <inkml:brushProperty name="height" value="0.09071" units="cm"/>
    </inkml:brush>
  </inkml:definitions>
  <inkml:trace contextRef="#ctx0" brushRef="#br0">630 1 8355,'-5'17'-48,"0"0"0,-2-3 0,3 2 212,3 1 0,1 1 1,0 5-33,0 3 1,5 4-1,1 7 1,1 8 116,0 5 0,0 5 0,0 5 0,-3 6 0,-3 4 0,-1 1 487,0-1 1,-5-1-583,-2 4 1,-6-6 0,-4-5 0,-6-2-2,-4-3 0,-4-1 0,-6-6 0,-4-5-615,-6-3 1,-1-7 0,-6 1 0,-2-7-1357,-1-7 809,1-5 0,-9-6 0,-3 1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4.277"/>
    </inkml:context>
    <inkml:brush xml:id="br0">
      <inkml:brushProperty name="width" value="0.09071" units="cm"/>
      <inkml:brushProperty name="height" value="0.09071" units="cm"/>
    </inkml:brush>
  </inkml:definitions>
  <inkml:trace contextRef="#ctx0" brushRef="#br0">4 774 8355,'-3'1'404,"6"1"-185,11 2 0,7 8 1,4-1-1,7 3 1,8 1 31,7-1 0,9 6 1,6-3-1,8 0-333,5-2 1,7-3 0,5-2-118,8-3 1,2-2-1,-45-4 1,1-2-1,-1 1 1,-1-1-1,4 0 1,0-2 135,0 1 1,1-3-1,-2-2 1,-1-2-1,3-1 1,0-2-1,-1-1 1,1-2 0,1-2-1,0 0 19,2-3 1,-1-1 0,-1-1 0,0-1 0,3-5 0,-1-1 0,0 1-1,0-2 1,-1 1 0,-1-2 93,-2 1 0,-1-1 1,-3 2-1,-2 0 0,0 0 1,-1 1-1,-4 1 1,-1 1-2,35-22 0,-14 9-262,-5 6 0,-9 1 0,-12 6 0,-7 1-920,-8 2 1133,-13 1 0,0 4 0,-10-1 0,0 0 0,0-2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5.490"/>
    </inkml:context>
    <inkml:brush xml:id="br0">
      <inkml:brushProperty name="width" value="0.09071" units="cm"/>
      <inkml:brushProperty name="height" value="0.09071" units="cm"/>
    </inkml:brush>
  </inkml:definitions>
  <inkml:trace contextRef="#ctx0" brushRef="#br0">56 55 8999,'-11'-11'0,"1"0"834,3 0 0,-2 4 0,4 1 1347,-1 1-2089,4 1 1,-3 5 0,5 3-1,0 3 1,1 3 0,3 3-1,3 0 60,3 2 1,-3 1 0,1-2 0,1 4-192,5-1 1,-2 4 0,3-4 0,-3 1-52,-1 1 1,0-5-1,0 4 1,0-2-1,0-3 32,0-1 1,0-1 0,0 0 0,0-1-164,0-2 1,-4-2 186,1-3 1,-1-1 0,3 0 121,-3-4 0,-1-1 0,-3-5 0,0-3-36,0-3 0,2-2 0,-1 3 0,-1-3-71,2-2 0,-4 0 0,4-3 1,-1 2-114,0 0 1,0 6 0,-1-3-1,2 2-1026,1 3 1,-2-2 0,3 5 76,1-2 0,2-5 0,1-3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5.097"/>
    </inkml:context>
    <inkml:brush xml:id="br0">
      <inkml:brushProperty name="width" value="0.09071" units="cm"/>
      <inkml:brushProperty name="height" value="0.09071" units="cm"/>
    </inkml:brush>
  </inkml:definitions>
  <inkml:trace contextRef="#ctx0" brushRef="#br0">11 45 8832,'0'-11'0,"0"0"0,-1 1 1612,-3 2-851,3 4 1,-4 5-489,5 2 0,0 0 0,0 4 0,0 2-116,0 1 0,0 1 0,0 0 0,0 1 0,0 2-147,0 5 0,0 1 0,0 2 45,0 0 1,0 4 0,0 1 0,0-3 0,0-2-455,0-4 1,4 3-1,0-4 1,-2 0-350,-1-2 0,-1-7 1,1-1-672,3-3 1,-2 4-160,5-5 1536,-5 1 0,8-4 0,-4 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6.560"/>
    </inkml:context>
    <inkml:brush xml:id="br0">
      <inkml:brushProperty name="width" value="0.09071" units="cm"/>
      <inkml:brushProperty name="height" value="0.09071" units="cm"/>
    </inkml:brush>
  </inkml:definitions>
  <inkml:trace contextRef="#ctx0" brushRef="#br0">1821 354 8355,'-5'11'1636,"4"-5"-1097,-4-1 1,6-5-235,3 0 0,-3-1 0,2-3 0,-1-3 1,-2-3 1,0-1-1,0 0 1,0-1-200,0-3 0,-2-2 0,0-5-89,-2 0 0,-4 1 0,-1 1 0,-3 2 0,-3-2 104,2-1 1,-6 1 0,-2 1-155,-3 4 1,-7 3-1,2 1 1,-3 0 0,-3 0 39,-1 0 1,-4 5 0,-4 1 0,-1 1-3,-2 1 0,-3-1 1,-6 3-1,1-2-4,0 0 0,-4-1 0,0 4 3,1 0 0,-5 0 0,-1 0 1,0 0-1,-1 0-28,0 0 1,2 1-1,2 2 1,1 2-266,3 1 0,2 1 1,2 4-401,2 0 1,5 0 0,2 0-1,6 0 1,5-1-340,4-3 1,2 3-1,4-4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1.421"/>
    </inkml:context>
    <inkml:brush xml:id="br0">
      <inkml:brushProperty name="width" value="0.09071" units="cm"/>
      <inkml:brushProperty name="height" value="0.09071" units="cm"/>
    </inkml:brush>
  </inkml:definitions>
  <inkml:trace contextRef="#ctx0" brushRef="#br0">22 0 6335,'-11'0'2518,"5"0"-2309,1 0 0,7 0 0,1 0 0,6 0-17,4 0 0,4 0 0,7 0 1,3 0 2,6 0 0,3 1 0,9 2-219,8 0 0,3 5 0,10-5 0,8 1-76,8 0 1,4-2 0,-36-1 0,1 1 0,3-1 0,2-1 108,1 0 1,1 0 0,4 0 0,0 0 0,4 0 0,1 0-1,3 0 1,1 0-47,0 0 0,0 0 0,-1 0 0,-1 0 0,1 0 0,1 0 0,1 0 0,0 0 104,1 0 0,0 0 0,-6 1 1,0 0-1,-4 0 0,0 0 1,0 1-1,-1 1-50,-2 0 0,-1 0 0,-2-2 0,-1 1 0,1 1 0,-1 0 0,-2 0 0,0-1 7,-2-1 1,-1 0-1,42 1 1,-3-2 0,-2 0-1,-4 0-199,-5 0 1,-1 0-1,-11 0 1,-4-2-285,-6-1 0,-1 0 0,-11-3 0,-5 0-944,-4 1 1403,0 2 0,-9-2 0,5 3 0,1-5 0,2-5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5.707"/>
    </inkml:context>
    <inkml:brush xml:id="br0">
      <inkml:brushProperty name="width" value="0.09071" units="cm"/>
      <inkml:brushProperty name="height" value="0.09071" units="cm"/>
    </inkml:brush>
  </inkml:definitions>
  <inkml:trace contextRef="#ctx0" brushRef="#br0">45 38 8355,'-11'-6'205,"3"-2"1,1 3 381,-1-1 0,3 2-45,1-4 1,3 7 9,1 1 1,1 6 0,1 9-82,2 4 0,5 4 1,-3 6-1,1 8-205,1 5 1,-2 11-1,1 3 1,-2 5-1,-1 4-36,-1 0 1,1 8 0,-4-7-96,0 2 1,0-5 0,1-1 0,2-3-462,0-5 1,5-2 0,-3-7 0,1-5-503,2-1 0,-2-9 0,2-1-3038,0-4 2928,2-8 1,1-1-1,0-5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7.731"/>
    </inkml:context>
    <inkml:brush xml:id="br0">
      <inkml:brushProperty name="width" value="0.09071" units="cm"/>
      <inkml:brushProperty name="height" value="0.09071" units="cm"/>
    </inkml:brush>
  </inkml:definitions>
  <inkml:trace contextRef="#ctx0" brushRef="#br0">463 55 8113,'-17'-1'748,"3"-3"-448,1-2 0,4-1 103,1-1 1,2 2 0,4-2 1061,-2 0-1044,0 6 0,-1-3 0,-2 5-210,-3 0 1,3 0 0,0 1 0,-2 3-84,-1 3 0,-4-1 1,-2 2-1,0 0 12,0 2 1,-4 1 0,2 0 0,-3-2-67,-1-1 0,0 5 1,0-2-18,0 1 0,0-3 1,1-2-1,3 0-52,3-1 1,3 3 0,2-4 0,1 0-1,3 1 81,1 0 0,2-3-250,3 5 0,5-6 0,2 3 0,3-1 1,1-1 43,0 0 1,1-2 61,3-1 1,-3 1-1,4 2 1,-2 0-1,1 0-183,-1-2 0,3-1 0,1 0 0,3 0-1539,1 0 1,0-4 686,0 1 0,5-6 0,1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7.287"/>
    </inkml:context>
    <inkml:brush xml:id="br0">
      <inkml:brushProperty name="width" value="0.09071" units="cm"/>
      <inkml:brushProperty name="height" value="0.09071" units="cm"/>
    </inkml:brush>
  </inkml:definitions>
  <inkml:trace contextRef="#ctx0" brushRef="#br0">718 0 8355,'1'6'1269,"3"-2"1,-4-3 0,0-1-537,-6 0 0,-4 0 0,-3 0 0,-1 1-397,-5 3 0,-5-3 0,-4 3 1,-3-2-115,-3 2 0,-7-2 1,2 4-1,-1-1-160,-1-3 1,-2 3 0,-2-2-1,2 1 1,0 0 130,0-1 1,5 1-569,5-4 0,3 0 1,6 0-1,6-1-1299,4-3 1,6-2 0,10-4 228,6 3 1,4-7 0,10 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5.263"/>
    </inkml:context>
    <inkml:brush xml:id="br0">
      <inkml:brushProperty name="width" value="0.09071" units="cm"/>
      <inkml:brushProperty name="height" value="0.09071" units="cm"/>
    </inkml:brush>
  </inkml:definitions>
  <inkml:trace contextRef="#ctx0" brushRef="#br0">126 320 9327,'-29'14'0,"0"2"333,2 1 1,7-4 0,6-1 0,7-4-1,8 0 1,10-2 903,10-2-1086,16-8 1,19-4 0,18-7 0,11-6-46,9-4 0,-41 12 1,2-1-1,8 1 1,2 1-1,5-3 1,2-1-16,5-2 0,2 1 1,4 0-1,1 2 0,3-2 1,1-1-1,4 1 0,0 1 1,1 2-1,0 0-173,0 2 1,0 0 0,0-1-1,0 2 1,-4 4 0,-1 1-1,-6 0 1,-1 1-40,-6 0 1,-2 1 0,-4 3-1,-3 0 1,-7-1 0,-1-1-25,-2 0 1,-2 1-1,36 1 1,-17-3-1,-12 3 1,-14 1 144,-10 0 0,-7 4 0,-8-1 0,0 0 0,0-2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3.711"/>
    </inkml:context>
    <inkml:brush xml:id="br0">
      <inkml:brushProperty name="width" value="0.09071" units="cm"/>
      <inkml:brushProperty name="height" value="0.09071" units="cm"/>
    </inkml:brush>
  </inkml:definitions>
  <inkml:trace contextRef="#ctx0" brushRef="#br0">34 453 6498,'-11'-11'376,"1"0"1,3 0-1,3 0 1,3 0 0,1 0-8,0 0 0,0-1 0,1-2 0,4-2-394,6-1 1,2-1 0,8-4 0,4-2 118,2-1 1,5 1-1,7-3 1,5 2-89,2-1 1,0 0-1,1 5 1,2 3-5,1 3 1,2 0 0,3 3-1,0 3 1,0 3 0,1 3 0,-1 3 0,1 0-25,3 0 1,1 0 0,5 0-1,2 1 29,4 3 1,0-2-1,3 5-11,0 2 0,5 6 1,-1 3-1,-3 4 0,-2 4 28,-5 3 0,-4 4 1,-2 4-1,-2 5 150,-3 5 1,-4-4 0,-3 3-1,1 3 1,-3 2-19,-3 1 0,5 5 1,-5-7-1,0 2-16,0-1 0,-1 4 0,-1 6 1,-2 0-55,-4 3 1,-3 7 0,-2 6 0,-4 5-25,-6 2 0,-12-35 0,-3 1 0,3 50-27,-6-50 0,0 1 1,-1 3-1,-1-1 1,-2 0-1,-2 0 1,0 0-1,-1 0 87,-2 1 1,-1-1 0,-5 42 0,-3-2 0,0-5-147,-1-5 1,7-12 0,-2-7 0,4-7 0,3-9-1953,2-9 1,1-2 0,0-9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2.953"/>
    </inkml:context>
    <inkml:brush xml:id="br0">
      <inkml:brushProperty name="width" value="0.09071" units="cm"/>
      <inkml:brushProperty name="height" value="0.09071" units="cm"/>
    </inkml:brush>
  </inkml:definitions>
  <inkml:trace contextRef="#ctx0" brushRef="#br0">518 12 7999,'-7'-4'0,"0"1"0,-2 0-191,-1 2 1,3 1 0,0 0 449,-2 0 0,3 0-126,-1 0 0,-1 1 0,-3 3 1,1 3-1,2 2 0,2-1-10,1 0 1,-2-1 0,2 5 0,-2 2 0,0 2 0,0 1 0,-1 4 0,0 2 123,-2 3 1,-1 5-152,0-2 1,-1 4 0,-2 4 69,0 3 0,-1 5 0,3 2 0,-2 4-14,0-1 1,-1 4-1,3-2 1,-2 3-7,-1 4 1,1-2-1,3 6 1,0 2-97,0 4 1,0 1 0,0 6-1,1 4 1,1 2 22,2 4 0,0 7 0,1-44 0,1 1-56,-1 3 1,0 0 0,1-1 0,1 0 0,-1 0 0,1 0 0,1 0 0,0 1 35,1 0 1,-1 0 0,-1 0-1,1 0 1,1-1 0,0 0 0,1-1-1,0 0-43,-1 47 0,2-6 0,0-1-194,0-5 0,4-6 1,1-9-1,0-5 0,1-2-326,0-3 1,0-2-1,3-7-827,-2-4 1,1-8-1,3-2 1</inkml:trace>
</inkml:ink>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10002028.dotx</Template>
  <TotalTime>205</TotalTime>
  <Pages>16</Pages>
  <Words>2297</Words>
  <Characters>13099</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Winson Han</dc:creator>
  <cp:keywords/>
  <dc:description/>
  <cp:lastModifiedBy>Winson Han</cp:lastModifiedBy>
  <cp:revision>160</cp:revision>
  <dcterms:created xsi:type="dcterms:W3CDTF">2016-08-02T00:09:00Z</dcterms:created>
  <dcterms:modified xsi:type="dcterms:W3CDTF">2016-08-07T06:30:00Z</dcterms:modified>
</cp:coreProperties>
</file>